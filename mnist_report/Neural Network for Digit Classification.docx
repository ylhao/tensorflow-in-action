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bookmarkStart w:id="0" w:name="_Hlk531006689"/>
      <w:bookmarkEnd w:id="0"/>
      <w:r w:rsidRPr="008914E4">
        <w:rPr>
          <w:color w:val="000000"/>
        </w:rPr>
        <w:t xml:space="preserve">Neural Network </w:t>
      </w:r>
      <w:r w:rsidR="002725D2">
        <w:rPr>
          <w:color w:val="000000"/>
        </w:rPr>
        <w:t>for Digit Classification</w:t>
      </w:r>
    </w:p>
    <w:p w:rsidR="003410C8" w:rsidRDefault="005802BC" w:rsidP="005802BC">
      <w:pPr>
        <w:pStyle w:val="AUTHOR"/>
        <w:spacing w:before="80" w:after="360"/>
        <w:rPr>
          <w:color w:val="000000"/>
          <w:sz w:val="24"/>
        </w:rPr>
      </w:pPr>
      <w:proofErr w:type="spellStart"/>
      <w:r>
        <w:rPr>
          <w:rFonts w:hint="eastAsia"/>
          <w:color w:val="000000"/>
          <w:lang w:eastAsia="zh-CN"/>
        </w:rPr>
        <w:t>ylhao</w:t>
      </w:r>
      <w:proofErr w:type="spellEnd"/>
    </w:p>
    <w:p w:rsidR="002A5A37" w:rsidRDefault="003410C8" w:rsidP="002A5A37">
      <w:pPr>
        <w:pStyle w:val="ABSTRACT"/>
        <w:rPr>
          <w:color w:val="000000"/>
        </w:rPr>
      </w:pPr>
      <w:r>
        <w:rPr>
          <w:b/>
          <w:color w:val="000000"/>
        </w:rPr>
        <w:t>Abstract</w:t>
      </w:r>
      <w:r>
        <w:rPr>
          <w:color w:val="000000"/>
        </w:rPr>
        <w:t>—</w:t>
      </w:r>
      <w:r w:rsidR="002725D2">
        <w:rPr>
          <w:color w:val="000000"/>
        </w:rPr>
        <w:t>This project implements a Neural Network</w:t>
      </w:r>
      <w:r w:rsidR="00506325">
        <w:rPr>
          <w:color w:val="000000"/>
        </w:rPr>
        <w:t xml:space="preserve"> </w:t>
      </w:r>
      <w:r w:rsidR="00506325">
        <w:rPr>
          <w:rFonts w:hint="eastAsia"/>
          <w:color w:val="000000"/>
          <w:lang w:eastAsia="zh-CN"/>
        </w:rPr>
        <w:t>and</w:t>
      </w:r>
      <w:r w:rsidR="00506325">
        <w:rPr>
          <w:color w:val="000000"/>
          <w:lang w:eastAsia="zh-CN"/>
        </w:rPr>
        <w:t xml:space="preserve"> a Convolutional Neural Network</w:t>
      </w:r>
      <w:r w:rsidR="002725D2">
        <w:rPr>
          <w:color w:val="000000"/>
        </w:rPr>
        <w:t xml:space="preserve"> for the purpose of digit classification. </w:t>
      </w:r>
      <w:r w:rsidR="002A5A37">
        <w:rPr>
          <w:color w:val="000000"/>
        </w:rPr>
        <w:t xml:space="preserve">The </w:t>
      </w:r>
      <w:proofErr w:type="gramStart"/>
      <w:r w:rsidR="002A5A37">
        <w:rPr>
          <w:color w:val="000000"/>
        </w:rPr>
        <w:t xml:space="preserve">two </w:t>
      </w:r>
      <w:r w:rsidR="00B535E2">
        <w:rPr>
          <w:color w:val="000000"/>
        </w:rPr>
        <w:t xml:space="preserve"> </w:t>
      </w:r>
      <w:r w:rsidR="00506325">
        <w:rPr>
          <w:color w:val="000000"/>
        </w:rPr>
        <w:t>neural</w:t>
      </w:r>
      <w:proofErr w:type="gramEnd"/>
      <w:r w:rsidR="00506325">
        <w:rPr>
          <w:color w:val="000000"/>
        </w:rPr>
        <w:t xml:space="preserve"> </w:t>
      </w:r>
      <w:r w:rsidR="002A5A37">
        <w:rPr>
          <w:color w:val="000000"/>
        </w:rPr>
        <w:t>networks are</w:t>
      </w:r>
      <w:r w:rsidR="00B535E2">
        <w:rPr>
          <w:color w:val="000000"/>
        </w:rPr>
        <w:t xml:space="preserve"> implemented in python </w:t>
      </w:r>
      <w:r w:rsidR="00506325">
        <w:rPr>
          <w:color w:val="000000"/>
        </w:rPr>
        <w:t xml:space="preserve">by </w:t>
      </w:r>
      <w:r w:rsidR="00B535E2">
        <w:rPr>
          <w:color w:val="000000"/>
        </w:rPr>
        <w:t>using</w:t>
      </w:r>
      <w:r w:rsidR="00506325">
        <w:rPr>
          <w:color w:val="000000"/>
        </w:rPr>
        <w:t xml:space="preserve"> TensorFlow</w:t>
      </w:r>
      <w:r w:rsidR="00B535E2">
        <w:rPr>
          <w:color w:val="000000"/>
        </w:rPr>
        <w:t>. The network parameters are learned though the backpropagation algorithm. MNIST dataset is used to train and te</w:t>
      </w:r>
      <w:r w:rsidR="00506325">
        <w:rPr>
          <w:color w:val="000000"/>
        </w:rPr>
        <w:t>st the network</w:t>
      </w:r>
    </w:p>
    <w:p w:rsidR="00B535E2" w:rsidRDefault="00B535E2" w:rsidP="002A5A37">
      <w:pPr>
        <w:pStyle w:val="ABSTRACT"/>
        <w:rPr>
          <w:color w:val="000000"/>
        </w:rPr>
      </w:pPr>
      <w:r>
        <w:rPr>
          <w:b/>
          <w:color w:val="000000"/>
        </w:rPr>
        <w:t>Index Terms</w:t>
      </w:r>
      <w:r>
        <w:rPr>
          <w:color w:val="000000"/>
        </w:rPr>
        <w:t>—</w:t>
      </w:r>
      <w:r w:rsidR="002A5A37">
        <w:rPr>
          <w:color w:val="000000"/>
        </w:rPr>
        <w:t xml:space="preserve">Neural Network, Convolutional Neural Network, </w:t>
      </w:r>
      <w:proofErr w:type="spellStart"/>
      <w:r w:rsidR="002A5A37">
        <w:rPr>
          <w:color w:val="000000"/>
        </w:rPr>
        <w:t>Convulotional</w:t>
      </w:r>
      <w:proofErr w:type="spellEnd"/>
      <w:r w:rsidR="002A5A37">
        <w:rPr>
          <w:color w:val="000000"/>
        </w:rPr>
        <w:t xml:space="preserve">, Dropout, </w:t>
      </w:r>
      <w:proofErr w:type="gramStart"/>
      <w:r w:rsidR="002A5A37">
        <w:rPr>
          <w:color w:val="000000"/>
        </w:rPr>
        <w:t>Pooling,  Adam</w:t>
      </w:r>
      <w:proofErr w:type="gramEnd"/>
      <w:r w:rsidR="002A5A37">
        <w:rPr>
          <w:color w:val="000000"/>
        </w:rPr>
        <w:t xml:space="preserve">, </w:t>
      </w:r>
      <w:r>
        <w:rPr>
          <w:color w:val="000000"/>
        </w:rPr>
        <w:t>Back Pr</w:t>
      </w:r>
      <w:r w:rsidR="002A5A37">
        <w:rPr>
          <w:color w:val="000000"/>
        </w:rPr>
        <w:t>opagation, Digit Classification</w:t>
      </w:r>
    </w:p>
    <w:p w:rsidR="003410C8" w:rsidRDefault="003410C8">
      <w:pPr>
        <w:pStyle w:val="PARAGRAPHnoindent"/>
        <w:spacing w:before="120"/>
        <w:jc w:val="center"/>
        <w:rPr>
          <w:color w:val="000000"/>
        </w:rPr>
      </w:pPr>
    </w:p>
    <w:p w:rsidR="003410C8" w:rsidRDefault="003410C8">
      <w:pPr>
        <w:pStyle w:val="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bookmarkStart w:id="1" w:name="_GoBack"/>
      <w:bookmarkEnd w:id="1"/>
    </w:p>
    <w:p w:rsidR="003410C8" w:rsidRDefault="00320E8E" w:rsidP="00A06B33">
      <w:pPr>
        <w:pStyle w:val="PARAGRAPHnoindent"/>
        <w:ind w:firstLineChars="100" w:firstLine="190"/>
        <w:rPr>
          <w:color w:val="000000"/>
        </w:rPr>
      </w:pPr>
      <w:r w:rsidRPr="00320E8E">
        <w:rPr>
          <w:color w:val="000000"/>
        </w:rPr>
        <w:t>Digit classification is the task of classifying a given image into one of the digits from 0 to 9. This is a typical classification problem. A classification problem consists of a set of classes and the machine has to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w:t>
      </w:r>
      <w:r w:rsidR="00DF07F1">
        <w:rPr>
          <w:color w:val="000000"/>
        </w:rPr>
        <w:t xml:space="preserve">Neural Network </w:t>
      </w:r>
      <w:r w:rsidRPr="00320E8E">
        <w:rPr>
          <w:color w:val="000000"/>
        </w:rPr>
        <w:t>and many other such machine learning techniques. In this project we have done the task of digit classification using a Neural Network</w:t>
      </w:r>
      <w:r w:rsidR="00DF07F1">
        <w:rPr>
          <w:color w:val="000000"/>
        </w:rPr>
        <w:t xml:space="preserve"> and a Convolutional Neural Network</w:t>
      </w:r>
      <w:r w:rsidRPr="00320E8E">
        <w:rPr>
          <w:color w:val="000000"/>
        </w:rPr>
        <w:t xml:space="preserve">.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A559F9" w:rsidRPr="00A559F9">
        <w:rPr>
          <w:color w:val="FF0000"/>
          <w:vertAlign w:val="superscript"/>
        </w:rPr>
        <w:t>[</w:t>
      </w:r>
      <w:proofErr w:type="gramEnd"/>
      <w:r w:rsidR="00A559F9" w:rsidRPr="00A559F9">
        <w:rPr>
          <w:color w:val="FF0000"/>
          <w:vertAlign w:val="superscript"/>
        </w:rPr>
        <w:t>1]</w:t>
      </w:r>
      <w:r w:rsidR="008914E4" w:rsidRPr="00A559F9">
        <w:rPr>
          <w:color w:val="FF0000"/>
        </w:rPr>
        <w:t>.</w:t>
      </w:r>
    </w:p>
    <w:p w:rsidR="003410C8" w:rsidRDefault="003410C8">
      <w:pPr>
        <w:pStyle w:val="1"/>
        <w:rPr>
          <w:color w:val="000000"/>
        </w:rPr>
      </w:pPr>
      <w:r>
        <w:rPr>
          <w:color w:val="000000"/>
        </w:rPr>
        <w:t>2</w:t>
      </w:r>
      <w:r>
        <w:rPr>
          <w:color w:val="000000"/>
        </w:rPr>
        <w:tab/>
      </w:r>
      <w:r w:rsidR="00530A6A">
        <w:rPr>
          <w:color w:val="000000"/>
        </w:rPr>
        <w:t>Review</w:t>
      </w:r>
    </w:p>
    <w:p w:rsidR="0023250E" w:rsidRDefault="00810491" w:rsidP="0023250E">
      <w:pPr>
        <w:pStyle w:val="2"/>
        <w:spacing w:before="0"/>
        <w:rPr>
          <w:color w:val="000000"/>
        </w:rPr>
      </w:pPr>
      <w:r>
        <w:rPr>
          <w:noProof/>
          <w:color w:val="000000"/>
        </w:rPr>
        <w:drawing>
          <wp:anchor distT="0" distB="0" distL="114300" distR="114300" simplePos="0" relativeHeight="251617792" behindDoc="0" locked="0" layoutInCell="1" allowOverlap="1" wp14:anchorId="7F3D6B50">
            <wp:simplePos x="0" y="0"/>
            <wp:positionH relativeFrom="column">
              <wp:posOffset>3467100</wp:posOffset>
            </wp:positionH>
            <wp:positionV relativeFrom="paragraph">
              <wp:posOffset>136525</wp:posOffset>
            </wp:positionV>
            <wp:extent cx="2438400" cy="101663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poolSampl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016635"/>
                    </a:xfrm>
                    <a:prstGeom prst="rect">
                      <a:avLst/>
                    </a:prstGeom>
                  </pic:spPr>
                </pic:pic>
              </a:graphicData>
            </a:graphic>
            <wp14:sizeRelH relativeFrom="page">
              <wp14:pctWidth>0</wp14:pctWidth>
            </wp14:sizeRelH>
            <wp14:sizeRelV relativeFrom="page">
              <wp14:pctHeight>0</wp14:pctHeight>
            </wp14:sizeRelV>
          </wp:anchor>
        </w:drawing>
      </w:r>
      <w:r w:rsidR="0023250E">
        <w:rPr>
          <w:color w:val="000000"/>
        </w:rPr>
        <w:t>2.1 Neural Network</w:t>
      </w:r>
    </w:p>
    <w:p w:rsidR="0023250E" w:rsidRDefault="0023250E" w:rsidP="0023250E">
      <w:pPr>
        <w:pStyle w:val="PARAGRAPHnoindent"/>
        <w:rPr>
          <w:color w:val="000000"/>
        </w:rPr>
      </w:pPr>
      <w:r w:rsidRPr="0023250E">
        <w:rPr>
          <w:color w:val="000000"/>
        </w:rPr>
        <w:t xml:space="preserve"> </w:t>
      </w:r>
      <w:r w:rsidR="00A06B33">
        <w:rPr>
          <w:color w:val="000000"/>
        </w:rPr>
        <w:t xml:space="preserve">  </w:t>
      </w:r>
      <w:r w:rsidR="004160A7">
        <w:rPr>
          <w:color w:val="000000"/>
        </w:rPr>
        <w:t xml:space="preserve">In this report </w:t>
      </w:r>
      <w:r w:rsidRPr="0023250E">
        <w:rPr>
          <w:color w:val="000000"/>
        </w:rPr>
        <w:t xml:space="preserve">The key idea of </w:t>
      </w:r>
      <w:r w:rsidR="004160A7">
        <w:rPr>
          <w:color w:val="000000"/>
          <w:lang w:eastAsia="zh-CN"/>
        </w:rPr>
        <w:t>‘neural network’</w:t>
      </w:r>
      <w:r w:rsidRPr="0023250E">
        <w:rPr>
          <w:color w:val="000000"/>
        </w:rPr>
        <w:t xml:space="preserve"> is the novel structure of the artificial </w:t>
      </w:r>
      <w:proofErr w:type="gramStart"/>
      <w:r w:rsidRPr="0023250E">
        <w:rPr>
          <w:color w:val="000000"/>
        </w:rPr>
        <w:t>networks</w:t>
      </w:r>
      <w:r w:rsidR="00A559F9" w:rsidRPr="00A559F9">
        <w:rPr>
          <w:color w:val="FF0000"/>
          <w:vertAlign w:val="superscript"/>
        </w:rPr>
        <w:t>[</w:t>
      </w:r>
      <w:proofErr w:type="gramEnd"/>
      <w:r w:rsidR="00A559F9" w:rsidRPr="00A559F9">
        <w:rPr>
          <w:color w:val="FF0000"/>
          <w:vertAlign w:val="superscript"/>
        </w:rPr>
        <w:t>2]</w:t>
      </w:r>
      <w:r w:rsidRPr="00A559F9">
        <w:rPr>
          <w:color w:val="FF0000"/>
        </w:rPr>
        <w:t xml:space="preserve">. </w:t>
      </w:r>
      <w:r w:rsidRPr="0023250E">
        <w:rPr>
          <w:color w:val="000000"/>
        </w:rPr>
        <w:t>ANN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4160A7" w:rsidRPr="004160A7" w:rsidRDefault="004160A7" w:rsidP="004160A7">
      <w:pPr>
        <w:pStyle w:val="PARAGRAPH"/>
      </w:pPr>
    </w:p>
    <w:p w:rsidR="004160A7" w:rsidRDefault="004160A7" w:rsidP="004160A7">
      <w:pPr>
        <w:pStyle w:val="2"/>
        <w:spacing w:before="0"/>
        <w:rPr>
          <w:color w:val="000000"/>
        </w:rPr>
      </w:pPr>
      <w:r>
        <w:rPr>
          <w:color w:val="000000"/>
        </w:rPr>
        <w:t xml:space="preserve">2.2 </w:t>
      </w:r>
      <w:r w:rsidR="00C66C35">
        <w:rPr>
          <w:color w:val="000000"/>
        </w:rPr>
        <w:t xml:space="preserve">Convolutional </w:t>
      </w:r>
      <w:r>
        <w:rPr>
          <w:color w:val="000000"/>
        </w:rPr>
        <w:t>Neural Network</w:t>
      </w:r>
    </w:p>
    <w:p w:rsidR="004160A7" w:rsidRPr="00A06B33" w:rsidRDefault="004160A7" w:rsidP="00A06B33">
      <w:pPr>
        <w:pStyle w:val="PARAGRAPHnoindent"/>
        <w:ind w:firstLineChars="100" w:firstLine="190"/>
        <w:rPr>
          <w:color w:val="000000"/>
        </w:rPr>
      </w:pPr>
      <w:r>
        <w:rPr>
          <w:rFonts w:ascii="Arial" w:hAnsi="Arial" w:cs="Arial"/>
          <w:color w:val="333333"/>
          <w:shd w:val="clear" w:color="auto" w:fill="FFFFFF"/>
        </w:rPr>
        <w:t>A</w:t>
      </w:r>
      <w:r w:rsidRPr="00A06B33">
        <w:rPr>
          <w:color w:val="000000"/>
        </w:rPr>
        <w:t xml:space="preserve"> convolutional neural network (CNN) is a specific type of artificial neural network that uses </w:t>
      </w:r>
      <w:proofErr w:type="spellStart"/>
      <w:r w:rsidRPr="00A06B33">
        <w:rPr>
          <w:color w:val="000000"/>
        </w:rPr>
        <w:t>perceptrons</w:t>
      </w:r>
      <w:proofErr w:type="spellEnd"/>
      <w:r w:rsidRPr="00A06B33">
        <w:rPr>
          <w:color w:val="000000"/>
        </w:rPr>
        <w:t>, a machine learning unit algorithm, for supervised learning, to analyze data. CNNs apply to image processing, natural language processing and other kinds of cognitive tasks.</w:t>
      </w:r>
    </w:p>
    <w:p w:rsidR="004160A7" w:rsidRPr="00A06B33" w:rsidRDefault="00A06B33" w:rsidP="00A06B33">
      <w:pPr>
        <w:pStyle w:val="PARAGRAPH"/>
        <w:ind w:firstLineChars="100" w:firstLine="190"/>
        <w:rPr>
          <w:color w:val="000000"/>
        </w:rPr>
      </w:pPr>
      <w:r w:rsidRPr="00A06B33">
        <w:rPr>
          <w:color w:val="000000"/>
        </w:rPr>
        <w:t>Like other kinds of artificial neural networks, a convolutional neural network has an input layer, an output layer and various hidden layers. Some of these layers are convolutional, using a mathematical model to pass on results to successive layers. This simulates some of the actions in the human visual cortex.</w:t>
      </w:r>
    </w:p>
    <w:p w:rsidR="0023250E" w:rsidRPr="00A06B33" w:rsidRDefault="00A06B33" w:rsidP="00A06B33">
      <w:pPr>
        <w:pStyle w:val="PARAGRAPH"/>
        <w:ind w:firstLineChars="100" w:firstLine="190"/>
        <w:rPr>
          <w:color w:val="000000"/>
        </w:rPr>
      </w:pPr>
      <w:r w:rsidRPr="00A06B33">
        <w:rPr>
          <w:color w:val="000000"/>
        </w:rPr>
        <w:t>CNNs are a fundamental example of deep learning, where a more sophisticated model pushes the evolution of artificial intelligence by offering systems that simulate different types of biological human brain activity.</w:t>
      </w:r>
    </w:p>
    <w:p w:rsidR="00CC3923" w:rsidRPr="00A06B33" w:rsidRDefault="00CC3923" w:rsidP="00A06B33">
      <w:pPr>
        <w:pStyle w:val="PARAGRAPH"/>
        <w:ind w:firstLine="0"/>
        <w:rPr>
          <w:lang w:eastAsia="zh-CN"/>
        </w:rPr>
      </w:pPr>
    </w:p>
    <w:p w:rsidR="003410C8" w:rsidRDefault="003410C8">
      <w:pPr>
        <w:pStyle w:val="2"/>
        <w:spacing w:before="0"/>
        <w:rPr>
          <w:color w:val="000000"/>
        </w:rPr>
      </w:pPr>
      <w:r>
        <w:rPr>
          <w:color w:val="000000"/>
        </w:rPr>
        <w:t>2.</w:t>
      </w:r>
      <w:r w:rsidR="00A06B33">
        <w:rPr>
          <w:color w:val="000000"/>
        </w:rPr>
        <w:t>3</w:t>
      </w:r>
      <w:r>
        <w:rPr>
          <w:color w:val="000000"/>
        </w:rPr>
        <w:t xml:space="preserve"> </w:t>
      </w:r>
      <w:r w:rsidR="00CC3923">
        <w:rPr>
          <w:color w:val="000000"/>
        </w:rPr>
        <w:t>Max Pooling</w:t>
      </w:r>
    </w:p>
    <w:p w:rsidR="00A559F9" w:rsidRDefault="008D640F" w:rsidP="00A559F9">
      <w:pPr>
        <w:pStyle w:val="PARAGRAPHnoindent"/>
        <w:ind w:firstLineChars="100" w:firstLine="190"/>
        <w:rPr>
          <w:color w:val="000000"/>
        </w:rPr>
      </w:pPr>
      <w:r w:rsidRPr="008D640F">
        <w:rPr>
          <w:color w:val="000000"/>
        </w:rPr>
        <w:t xml:space="preserve">Max pooling is a sample-based discretization process. The objective is to down-sample an input representation (image, hidden-layer output matrix, etc.), reducing its dimensionality and allowing for assumptions to be made about features contained in the sub-regions </w:t>
      </w:r>
      <w:proofErr w:type="gramStart"/>
      <w:r w:rsidRPr="008D640F">
        <w:rPr>
          <w:color w:val="000000"/>
        </w:rPr>
        <w:t>binned</w:t>
      </w:r>
      <w:r w:rsidR="00810491" w:rsidRPr="00810491">
        <w:rPr>
          <w:color w:val="FF0000"/>
          <w:vertAlign w:val="superscript"/>
        </w:rPr>
        <w:t>[</w:t>
      </w:r>
      <w:proofErr w:type="gramEnd"/>
      <w:r w:rsidR="00810491" w:rsidRPr="00810491">
        <w:rPr>
          <w:color w:val="FF0000"/>
          <w:vertAlign w:val="superscript"/>
        </w:rPr>
        <w:t>3]</w:t>
      </w:r>
      <w:r w:rsidRPr="00810491">
        <w:rPr>
          <w:color w:val="FF0000"/>
        </w:rPr>
        <w:t>.</w:t>
      </w:r>
    </w:p>
    <w:p w:rsidR="00A559F9" w:rsidRPr="00A559F9" w:rsidRDefault="00A559F9" w:rsidP="00A559F9">
      <w:pPr>
        <w:pStyle w:val="PARAGRAPHnoindent"/>
        <w:ind w:firstLineChars="100" w:firstLine="190"/>
        <w:rPr>
          <w:color w:val="000000"/>
        </w:rPr>
      </w:pPr>
      <w:r>
        <w:rPr>
          <w:color w:val="000000"/>
        </w:rPr>
        <w:t>W</w:t>
      </w:r>
      <w:r w:rsidRPr="00A559F9">
        <w:rPr>
          <w:color w:val="000000"/>
        </w:rPr>
        <w:t xml:space="preserve">e have a 4x4 matrix representing our initial input and we </w:t>
      </w:r>
      <w:proofErr w:type="spellStart"/>
      <w:r w:rsidRPr="00A559F9">
        <w:rPr>
          <w:color w:val="000000"/>
        </w:rPr>
        <w:t>hanve</w:t>
      </w:r>
      <w:proofErr w:type="spellEnd"/>
      <w:r w:rsidRPr="00A559F9">
        <w:rPr>
          <w:color w:val="000000"/>
        </w:rPr>
        <w:t xml:space="preserve"> a 2x2 filter that we'll run over our input. We'll have a stride of 2 and we won’t overlap regions.</w:t>
      </w:r>
    </w:p>
    <w:p w:rsidR="00A559F9" w:rsidRPr="00A559F9" w:rsidRDefault="00A559F9" w:rsidP="00A559F9">
      <w:pPr>
        <w:pStyle w:val="PARAGRAPH"/>
        <w:ind w:firstLineChars="100" w:firstLine="190"/>
        <w:rPr>
          <w:color w:val="000000"/>
        </w:rPr>
      </w:pPr>
      <w:r w:rsidRPr="00A559F9">
        <w:rPr>
          <w:color w:val="000000"/>
        </w:rPr>
        <w:t>For each of the regions represented by the filter, we will take the max of that region and create a new, output matrix where each element is the max of a region in the original input.</w:t>
      </w:r>
    </w:p>
    <w:p w:rsidR="00A559F9" w:rsidRPr="00A559F9" w:rsidRDefault="00A559F9" w:rsidP="00A559F9">
      <w:pPr>
        <w:pStyle w:val="PARAGRAPH"/>
        <w:ind w:firstLine="0"/>
      </w:pPr>
    </w:p>
    <w:p w:rsidR="00810491" w:rsidRDefault="00810491" w:rsidP="00810491">
      <w:pPr>
        <w:pStyle w:val="2"/>
        <w:spacing w:before="0"/>
        <w:ind w:left="0" w:firstLine="0"/>
        <w:rPr>
          <w:color w:val="000000"/>
        </w:rPr>
      </w:pPr>
      <w:r>
        <w:rPr>
          <w:color w:val="000000"/>
        </w:rPr>
        <w:t>2.4 Dropout</w:t>
      </w:r>
    </w:p>
    <w:p w:rsidR="00221EA7" w:rsidRDefault="00052BCE" w:rsidP="00052BCE">
      <w:pPr>
        <w:pStyle w:val="PARAGRAPH"/>
        <w:ind w:firstLineChars="100" w:firstLine="190"/>
        <w:rPr>
          <w:color w:val="000000"/>
        </w:rPr>
      </w:pPr>
      <w:r w:rsidRPr="00B1402F">
        <w:rPr>
          <w:color w:val="000000"/>
        </w:rPr>
        <w:t>Neural network with large number of parameters are very powerful but they are prone to the issue of overfitting.</w:t>
      </w:r>
    </w:p>
    <w:p w:rsidR="00052BCE" w:rsidRPr="00052BCE" w:rsidRDefault="00052BCE" w:rsidP="00052BCE">
      <w:pPr>
        <w:pStyle w:val="PARAGRAPH"/>
        <w:ind w:firstLineChars="100" w:firstLine="190"/>
        <w:rPr>
          <w:color w:val="000000"/>
        </w:rPr>
      </w:pPr>
      <w:r w:rsidRPr="00052BCE">
        <w:rPr>
          <w:color w:val="000000"/>
        </w:rPr>
        <w:t>Dropout is</w:t>
      </w:r>
      <w:r>
        <w:rPr>
          <w:color w:val="000000"/>
        </w:rPr>
        <w:t xml:space="preserve"> </w:t>
      </w:r>
      <w:r w:rsidRPr="00052BCE">
        <w:rPr>
          <w:color w:val="000000"/>
        </w:rPr>
        <w:t>a </w:t>
      </w:r>
      <w:hyperlink r:id="rId15" w:tooltip="Regularization (mathematics)" w:history="1">
        <w:r w:rsidRPr="00052BCE">
          <w:rPr>
            <w:color w:val="000000"/>
          </w:rPr>
          <w:t>regularization</w:t>
        </w:r>
      </w:hyperlink>
      <w:r w:rsidRPr="00052BCE">
        <w:rPr>
          <w:color w:val="000000"/>
        </w:rPr>
        <w:t> technique</w:t>
      </w:r>
      <w:r>
        <w:rPr>
          <w:color w:val="000000"/>
        </w:rPr>
        <w:t xml:space="preserve"> </w:t>
      </w:r>
      <w:r w:rsidRPr="00052BCE">
        <w:rPr>
          <w:color w:val="000000"/>
        </w:rPr>
        <w:t>for reducing </w:t>
      </w:r>
      <w:hyperlink r:id="rId16" w:tooltip="Overfitting" w:history="1">
        <w:r w:rsidRPr="00052BCE">
          <w:rPr>
            <w:color w:val="000000"/>
          </w:rPr>
          <w:t>overfitting</w:t>
        </w:r>
      </w:hyperlink>
      <w:r w:rsidRPr="00052BCE">
        <w:rPr>
          <w:color w:val="000000"/>
        </w:rPr>
        <w:t> in </w:t>
      </w:r>
      <w:hyperlink r:id="rId17" w:tooltip="Neural networks" w:history="1">
        <w:r w:rsidRPr="00052BCE">
          <w:rPr>
            <w:color w:val="000000"/>
          </w:rPr>
          <w:t>neural networks</w:t>
        </w:r>
      </w:hyperlink>
      <w:r w:rsidRPr="00052BCE">
        <w:rPr>
          <w:color w:val="000000"/>
        </w:rPr>
        <w:t> by preventing complex co-adaptations on training data. It is a very efficient way of performing model averaging with neural networks. The term "dropout" refers to dropping out units (both hidden and visible) in a </w:t>
      </w:r>
      <w:hyperlink r:id="rId18" w:tooltip="Neural network" w:history="1">
        <w:r w:rsidRPr="00052BCE">
          <w:rPr>
            <w:color w:val="000000"/>
          </w:rPr>
          <w:t>neural network</w:t>
        </w:r>
      </w:hyperlink>
      <w:r w:rsidRPr="00052BCE">
        <w:rPr>
          <w:rFonts w:hint="eastAsia"/>
          <w:color w:val="FF0000"/>
          <w:vertAlign w:val="superscript"/>
          <w:lang w:eastAsia="zh-CN"/>
        </w:rPr>
        <w:t>[</w:t>
      </w:r>
      <w:r w:rsidRPr="00052BCE">
        <w:rPr>
          <w:color w:val="FF0000"/>
          <w:vertAlign w:val="superscript"/>
          <w:lang w:eastAsia="zh-CN"/>
        </w:rPr>
        <w:t>4]</w:t>
      </w:r>
      <w:r>
        <w:rPr>
          <w:color w:val="000000"/>
          <w:lang w:eastAsia="zh-CN"/>
        </w:rPr>
        <w:t>.</w:t>
      </w:r>
      <w:r w:rsidRPr="00052BCE">
        <w:rPr>
          <w:color w:val="000000"/>
        </w:rPr>
        <w:t xml:space="preserve"> </w:t>
      </w:r>
    </w:p>
    <w:p w:rsidR="008914E4" w:rsidRPr="00B8309B" w:rsidRDefault="00952AEE" w:rsidP="00B8309B">
      <w:pPr>
        <w:pStyle w:val="1"/>
      </w:pPr>
      <w:r>
        <w:rPr>
          <w:noProof/>
        </w:rPr>
        <w:lastRenderedPageBreak/>
        <w:drawing>
          <wp:anchor distT="0" distB="0" distL="114300" distR="114300" simplePos="0" relativeHeight="251633152" behindDoc="0" locked="0" layoutInCell="1" allowOverlap="1">
            <wp:simplePos x="0" y="0"/>
            <wp:positionH relativeFrom="column">
              <wp:posOffset>3521075</wp:posOffset>
            </wp:positionH>
            <wp:positionV relativeFrom="paragraph">
              <wp:posOffset>-53975</wp:posOffset>
            </wp:positionV>
            <wp:extent cx="2473960" cy="341122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nn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3960" cy="3411220"/>
                    </a:xfrm>
                    <a:prstGeom prst="rect">
                      <a:avLst/>
                    </a:prstGeom>
                  </pic:spPr>
                </pic:pic>
              </a:graphicData>
            </a:graphic>
            <wp14:sizeRelH relativeFrom="margin">
              <wp14:pctWidth>0</wp14:pctWidth>
            </wp14:sizeRelH>
            <wp14:sizeRelV relativeFrom="margin">
              <wp14:pctHeight>0</wp14:pctHeight>
            </wp14:sizeRelV>
          </wp:anchor>
        </w:drawing>
      </w:r>
      <w:r w:rsidR="003410C8" w:rsidRPr="00B8309B">
        <w:rPr>
          <w:rStyle w:val="Figurereferenceto"/>
          <w:color w:val="auto"/>
        </w:rPr>
        <w:t>3</w:t>
      </w:r>
      <w:r w:rsidR="003410C8" w:rsidRPr="00B8309B">
        <w:rPr>
          <w:rStyle w:val="Figurereferenceto"/>
          <w:color w:val="auto"/>
        </w:rPr>
        <w:tab/>
      </w:r>
      <w:r w:rsidR="00C0768A">
        <w:t>Method</w:t>
      </w:r>
    </w:p>
    <w:p w:rsidR="008914E4" w:rsidRPr="008914E4" w:rsidRDefault="008914E4" w:rsidP="008914E4">
      <w:pPr>
        <w:pStyle w:val="2"/>
        <w:rPr>
          <w:color w:val="000000"/>
        </w:rPr>
      </w:pPr>
      <w:r>
        <w:rPr>
          <w:color w:val="000000"/>
        </w:rPr>
        <w:t>3.1</w:t>
      </w:r>
      <w:r>
        <w:rPr>
          <w:color w:val="000000"/>
        </w:rPr>
        <w:tab/>
        <w:t>Architecture</w:t>
      </w:r>
    </w:p>
    <w:p w:rsidR="00332739" w:rsidRDefault="008914E4" w:rsidP="00230506">
      <w:pPr>
        <w:pStyle w:val="PARAGRAPHnoindent"/>
        <w:ind w:firstLineChars="100" w:firstLine="190"/>
        <w:rPr>
          <w:color w:val="000000"/>
        </w:rPr>
      </w:pPr>
      <w:r w:rsidRPr="008914E4">
        <w:rPr>
          <w:color w:val="000000"/>
        </w:rPr>
        <w:t xml:space="preserve">In this project, we have implemented a neural network </w:t>
      </w:r>
      <w:r w:rsidR="00C0768A">
        <w:rPr>
          <w:color w:val="000000"/>
        </w:rPr>
        <w:t xml:space="preserve">and a convolution neural network </w:t>
      </w:r>
      <w:r w:rsidRPr="008914E4">
        <w:rPr>
          <w:color w:val="000000"/>
        </w:rPr>
        <w:t>for the purpose of digit classification. Our</w:t>
      </w:r>
      <w:r w:rsidR="00C0768A">
        <w:rPr>
          <w:color w:val="000000"/>
        </w:rPr>
        <w:t xml:space="preserve"> implementation is in python by using TensorFlow</w:t>
      </w:r>
      <w:r w:rsidRPr="008914E4">
        <w:rPr>
          <w:color w:val="000000"/>
        </w:rPr>
        <w:t xml:space="preserve">. </w:t>
      </w:r>
    </w:p>
    <w:p w:rsidR="00332739" w:rsidRPr="00332739" w:rsidRDefault="00332739" w:rsidP="00332739">
      <w:pPr>
        <w:pStyle w:val="3"/>
      </w:pPr>
      <w:r>
        <w:t xml:space="preserve">3.1.1 </w:t>
      </w:r>
      <w:proofErr w:type="spellStart"/>
      <w:r>
        <w:rPr>
          <w:color w:val="000000"/>
        </w:rPr>
        <w:t>Nueral</w:t>
      </w:r>
      <w:proofErr w:type="spellEnd"/>
      <w:r>
        <w:rPr>
          <w:color w:val="000000"/>
        </w:rPr>
        <w:t xml:space="preserve"> Network Architecture</w:t>
      </w:r>
    </w:p>
    <w:p w:rsidR="003801D3" w:rsidRDefault="003801D3" w:rsidP="00230506">
      <w:pPr>
        <w:pStyle w:val="PARAGRAPHnoindent"/>
        <w:ind w:firstLineChars="100" w:firstLine="190"/>
        <w:rPr>
          <w:color w:val="000000"/>
        </w:rPr>
      </w:pPr>
      <w:r>
        <w:rPr>
          <w:noProof/>
          <w:color w:val="000000"/>
          <w:lang w:eastAsia="zh-CN"/>
        </w:rPr>
        <w:drawing>
          <wp:anchor distT="0" distB="0" distL="114300" distR="114300" simplePos="0" relativeHeight="251624960" behindDoc="0" locked="0" layoutInCell="1" allowOverlap="1" wp14:anchorId="22AF61FD">
            <wp:simplePos x="0" y="0"/>
            <wp:positionH relativeFrom="column">
              <wp:posOffset>225425</wp:posOffset>
            </wp:positionH>
            <wp:positionV relativeFrom="paragraph">
              <wp:posOffset>1463675</wp:posOffset>
            </wp:positionV>
            <wp:extent cx="2637790" cy="3372485"/>
            <wp:effectExtent l="0" t="0" r="0" b="0"/>
            <wp:wrapTopAndBottom/>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637790" cy="3372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4E4" w:rsidRPr="008914E4">
        <w:rPr>
          <w:color w:val="000000"/>
        </w:rPr>
        <w:t>There are two hidden layers with 256 neurons in each hidden layer and an output layer with 10 neurons corresponding to the ten digits from 0 to 9</w:t>
      </w:r>
      <w:r w:rsidR="002A29E8">
        <w:rPr>
          <w:color w:val="000000"/>
        </w:rPr>
        <w:t xml:space="preserve"> in the neural network</w:t>
      </w:r>
      <w:r w:rsidR="00FE025F">
        <w:rPr>
          <w:color w:val="000000"/>
        </w:rPr>
        <w:t>.</w:t>
      </w:r>
      <w:r w:rsidR="00FE025F" w:rsidRPr="00FE025F">
        <w:rPr>
          <w:color w:val="000000"/>
        </w:rPr>
        <w:t xml:space="preserve"> </w:t>
      </w:r>
      <w:r w:rsidR="00FE025F" w:rsidRPr="008914E4">
        <w:rPr>
          <w:color w:val="000000"/>
        </w:rPr>
        <w:t>The dataset that we have used in this project is the MNIST dataset in which each image is represented by 28 x 28 pixels. Each pixel’s value ranging from 0 to 255. We</w:t>
      </w:r>
      <w:r w:rsidR="00FE025F">
        <w:rPr>
          <w:color w:val="000000"/>
        </w:rPr>
        <w:t xml:space="preserve"> </w:t>
      </w:r>
      <w:r w:rsidR="00FE025F" w:rsidRPr="008914E4">
        <w:rPr>
          <w:color w:val="000000"/>
        </w:rPr>
        <w:t>use these 784-pixel values to represent the input and to train the network. So, we have 784 neurons in the input layer.</w:t>
      </w:r>
      <w:r w:rsidR="00FE025F">
        <w:rPr>
          <w:color w:val="000000"/>
        </w:rPr>
        <w:t xml:space="preserve"> </w:t>
      </w:r>
      <w:r w:rsidR="009F0EC1">
        <w:rPr>
          <w:color w:val="000000"/>
        </w:rPr>
        <w:t>T</w:t>
      </w:r>
      <w:r w:rsidR="00FE025F" w:rsidRPr="008914E4">
        <w:rPr>
          <w:color w:val="000000"/>
        </w:rPr>
        <w:t>he structure of our neural network</w:t>
      </w:r>
      <w:r w:rsidR="00FE025F">
        <w:rPr>
          <w:color w:val="000000"/>
        </w:rPr>
        <w:t xml:space="preserve"> as shown in Fig. 3.1.1</w:t>
      </w:r>
    </w:p>
    <w:p w:rsidR="003801D3" w:rsidRPr="003801D3" w:rsidRDefault="003801D3" w:rsidP="003801D3">
      <w:pPr>
        <w:pStyle w:val="FIGURECAPTION"/>
        <w:jc w:val="center"/>
        <w:rPr>
          <w:color w:val="000000"/>
        </w:rPr>
      </w:pPr>
      <w:r>
        <w:rPr>
          <w:color w:val="000000"/>
        </w:rPr>
        <w:t>Fig. 3.1.1. Structure of our Neural Network</w:t>
      </w:r>
    </w:p>
    <w:p w:rsidR="00FE025F" w:rsidRPr="00FE025F" w:rsidRDefault="00FE025F" w:rsidP="00FE025F">
      <w:pPr>
        <w:pStyle w:val="3"/>
      </w:pPr>
      <w:r>
        <w:t xml:space="preserve">3.1.2 Convolutional </w:t>
      </w:r>
      <w:proofErr w:type="spellStart"/>
      <w:r>
        <w:rPr>
          <w:color w:val="000000"/>
        </w:rPr>
        <w:t>Nueral</w:t>
      </w:r>
      <w:proofErr w:type="spellEnd"/>
      <w:r>
        <w:rPr>
          <w:color w:val="000000"/>
        </w:rPr>
        <w:t xml:space="preserve"> Network Architecture</w:t>
      </w:r>
    </w:p>
    <w:p w:rsidR="00EC3BFF" w:rsidRDefault="002A29E8" w:rsidP="00230506">
      <w:pPr>
        <w:pStyle w:val="PARAGRAPHnoindent"/>
        <w:ind w:firstLineChars="100" w:firstLine="190"/>
        <w:rPr>
          <w:color w:val="000000"/>
        </w:rPr>
      </w:pPr>
      <w:r>
        <w:rPr>
          <w:color w:val="000000"/>
        </w:rPr>
        <w:t xml:space="preserve">There </w:t>
      </w:r>
      <w:proofErr w:type="gramStart"/>
      <w:r>
        <w:rPr>
          <w:color w:val="000000"/>
        </w:rPr>
        <w:t>are</w:t>
      </w:r>
      <w:proofErr w:type="gramEnd"/>
      <w:r w:rsidR="00E71740">
        <w:rPr>
          <w:color w:val="000000"/>
        </w:rPr>
        <w:t xml:space="preserve"> one</w:t>
      </w:r>
      <w:r>
        <w:rPr>
          <w:color w:val="000000"/>
        </w:rPr>
        <w:t xml:space="preserve"> convolutional layer</w:t>
      </w:r>
      <w:r w:rsidR="00E71740">
        <w:rPr>
          <w:color w:val="000000"/>
        </w:rPr>
        <w:t xml:space="preserve"> with 32 </w:t>
      </w:r>
      <w:proofErr w:type="spellStart"/>
      <w:r w:rsidR="00E71740">
        <w:rPr>
          <w:color w:val="000000"/>
        </w:rPr>
        <w:t>kernals</w:t>
      </w:r>
      <w:proofErr w:type="spellEnd"/>
      <w:r w:rsidR="00E71740">
        <w:rPr>
          <w:color w:val="000000"/>
        </w:rPr>
        <w:t xml:space="preserve">, one convolutional layer with 64 </w:t>
      </w:r>
      <w:proofErr w:type="spellStart"/>
      <w:r w:rsidR="00E71740">
        <w:rPr>
          <w:color w:val="000000"/>
        </w:rPr>
        <w:t>kernals</w:t>
      </w:r>
      <w:proofErr w:type="spellEnd"/>
      <w:r w:rsidR="00E71740">
        <w:rPr>
          <w:color w:val="000000"/>
        </w:rPr>
        <w:t xml:space="preserve">, two max pooling layers, one hidden layer with 1024 neurons and an output layer with 10 neurons corresponding to the ten digits from 0 to 9 in the convolutional neural network. </w:t>
      </w:r>
      <w:r w:rsidR="009F0EC1">
        <w:rPr>
          <w:color w:val="000000"/>
        </w:rPr>
        <w:t>T</w:t>
      </w:r>
      <w:r w:rsidR="00FE025F">
        <w:rPr>
          <w:color w:val="000000"/>
        </w:rPr>
        <w:t xml:space="preserve">he </w:t>
      </w:r>
      <w:proofErr w:type="spellStart"/>
      <w:r w:rsidR="00FE025F">
        <w:rPr>
          <w:color w:val="000000"/>
        </w:rPr>
        <w:t>sturcture</w:t>
      </w:r>
      <w:proofErr w:type="spellEnd"/>
      <w:r w:rsidR="00FE025F">
        <w:rPr>
          <w:color w:val="000000"/>
        </w:rPr>
        <w:t xml:space="preserve"> of our convolutional neural network as shown </w:t>
      </w:r>
      <w:r w:rsidR="00DD4067">
        <w:rPr>
          <w:color w:val="000000"/>
        </w:rPr>
        <w:t>in Fig.3.1.2.</w:t>
      </w:r>
    </w:p>
    <w:p w:rsidR="003801D3" w:rsidRDefault="003801D3" w:rsidP="003801D3">
      <w:pPr>
        <w:pStyle w:val="PARAGRAPH"/>
      </w:pPr>
    </w:p>
    <w:p w:rsidR="00952AEE" w:rsidRDefault="00952AEE" w:rsidP="003801D3">
      <w:pPr>
        <w:pStyle w:val="PARAGRAPH"/>
      </w:pPr>
    </w:p>
    <w:p w:rsidR="00952AEE" w:rsidRDefault="00952AEE" w:rsidP="003801D3">
      <w:pPr>
        <w:pStyle w:val="PARAGRAPH"/>
      </w:pPr>
    </w:p>
    <w:p w:rsidR="00952AEE" w:rsidRDefault="00952AEE" w:rsidP="003801D3">
      <w:pPr>
        <w:pStyle w:val="PARAGRAPH"/>
      </w:pPr>
    </w:p>
    <w:p w:rsidR="00952AEE" w:rsidRDefault="00952AEE" w:rsidP="003801D3">
      <w:pPr>
        <w:pStyle w:val="PARAGRAPH"/>
      </w:pPr>
    </w:p>
    <w:p w:rsidR="00952AEE" w:rsidRDefault="00952AEE" w:rsidP="003801D3">
      <w:pPr>
        <w:pStyle w:val="PARAGRAPH"/>
      </w:pPr>
    </w:p>
    <w:p w:rsidR="00952AEE" w:rsidRDefault="00952AEE" w:rsidP="003801D3">
      <w:pPr>
        <w:pStyle w:val="PARAGRAPH"/>
      </w:pPr>
    </w:p>
    <w:p w:rsidR="002E4069" w:rsidRPr="003801D3" w:rsidRDefault="002E4069" w:rsidP="003801D3">
      <w:pPr>
        <w:pStyle w:val="PARAGRAPH"/>
      </w:pPr>
    </w:p>
    <w:p w:rsidR="002E4069" w:rsidRDefault="002E4069" w:rsidP="002E4069">
      <w:pPr>
        <w:pStyle w:val="FIGURECAPTION"/>
        <w:jc w:val="center"/>
        <w:rPr>
          <w:color w:val="000000"/>
        </w:rPr>
      </w:pPr>
      <w:r>
        <w:rPr>
          <w:color w:val="000000"/>
        </w:rPr>
        <w:t>Fig. 3.1.2. Structure of our Convolutional Neural Network</w:t>
      </w:r>
    </w:p>
    <w:p w:rsidR="008914E4" w:rsidRDefault="008914E4" w:rsidP="008914E4">
      <w:pPr>
        <w:pStyle w:val="2"/>
        <w:rPr>
          <w:color w:val="000000"/>
        </w:rPr>
      </w:pPr>
      <w:r>
        <w:rPr>
          <w:color w:val="000000"/>
        </w:rPr>
        <w:t>3.2</w:t>
      </w:r>
      <w:r>
        <w:rPr>
          <w:color w:val="000000"/>
        </w:rPr>
        <w:tab/>
      </w:r>
      <w:r w:rsidRPr="008914E4">
        <w:rPr>
          <w:color w:val="000000"/>
        </w:rPr>
        <w:t>Preparing the training data</w:t>
      </w:r>
    </w:p>
    <w:p w:rsidR="00892C7B" w:rsidRPr="00892C7B" w:rsidRDefault="00892C7B" w:rsidP="00410FFE">
      <w:pPr>
        <w:pStyle w:val="PARAGRAPH"/>
        <w:ind w:firstLineChars="100" w:firstLine="19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[9]</w:t>
      </w:r>
      <w:r w:rsidR="00EC3BFF">
        <w:rPr>
          <w:color w:val="000000"/>
        </w:rPr>
        <w:t>. So, that means a label of ‘1</w:t>
      </w:r>
      <w:r w:rsidRPr="00892C7B">
        <w:rPr>
          <w:color w:val="000000"/>
        </w:rPr>
        <w:t xml:space="preserve">’ has been encoded as </w:t>
      </w:r>
      <w:r w:rsidR="00EC3BFF">
        <w:rPr>
          <w:color w:val="000000"/>
        </w:rPr>
        <w:t>a list of 10 in which the first</w:t>
      </w:r>
      <w:r w:rsidRPr="00892C7B">
        <w:rPr>
          <w:color w:val="000000"/>
        </w:rPr>
        <w:t xml:space="preserve"> index is 1 and the rest are zer</w:t>
      </w:r>
      <w:r w:rsidR="00EC3BFF">
        <w:rPr>
          <w:color w:val="000000"/>
        </w:rPr>
        <w:t>os i.e. [1,</w:t>
      </w:r>
      <w:r w:rsidR="0012137B">
        <w:rPr>
          <w:color w:val="000000"/>
        </w:rPr>
        <w:t xml:space="preserve"> </w:t>
      </w:r>
      <w:r w:rsidR="00EC3BFF">
        <w:rPr>
          <w:color w:val="000000"/>
        </w:rPr>
        <w:t>0</w:t>
      </w:r>
      <w:r w:rsidRPr="00892C7B">
        <w:rPr>
          <w:color w:val="000000"/>
        </w:rPr>
        <w:t>,</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r w:rsidR="0012137B">
        <w:rPr>
          <w:color w:val="000000"/>
        </w:rPr>
        <w:t xml:space="preserve"> </w:t>
      </w:r>
      <w:r w:rsidRPr="00892C7B">
        <w:rPr>
          <w:color w:val="000000"/>
        </w:rPr>
        <w:t>0].</w:t>
      </w:r>
    </w:p>
    <w:p w:rsidR="008914E4" w:rsidRDefault="00892C7B" w:rsidP="00410FFE">
      <w:pPr>
        <w:pStyle w:val="PARAGRAPH"/>
        <w:ind w:firstLineChars="100" w:firstLine="190"/>
        <w:rPr>
          <w:color w:val="000000"/>
        </w:rPr>
      </w:pPr>
      <w:r w:rsidRPr="00892C7B">
        <w:rPr>
          <w:color w:val="000000"/>
        </w:rPr>
        <w:t>There are 6</w:t>
      </w:r>
      <w:r w:rsidR="00E20B52">
        <w:rPr>
          <w:rFonts w:hint="eastAsia"/>
          <w:color w:val="000000"/>
          <w:lang w:eastAsia="zh-CN"/>
        </w:rPr>
        <w:t>5</w:t>
      </w:r>
      <w:r w:rsidRPr="00892C7B">
        <w:rPr>
          <w:color w:val="000000"/>
        </w:rPr>
        <w:t xml:space="preserve">000 images in the data set and we have sampled randomly </w:t>
      </w:r>
      <w:r w:rsidR="009770DD">
        <w:rPr>
          <w:rFonts w:hint="eastAsia"/>
          <w:color w:val="000000"/>
          <w:lang w:eastAsia="zh-CN"/>
        </w:rPr>
        <w:t>5</w:t>
      </w:r>
      <w:r w:rsidRPr="00892C7B">
        <w:rPr>
          <w:color w:val="000000"/>
        </w:rPr>
        <w:t xml:space="preserve">000 out of them </w:t>
      </w:r>
      <w:r w:rsidR="009261AB" w:rsidRPr="00892C7B">
        <w:rPr>
          <w:color w:val="000000"/>
        </w:rPr>
        <w:t>for</w:t>
      </w:r>
      <w:r w:rsidRPr="00892C7B">
        <w:rPr>
          <w:color w:val="000000"/>
        </w:rPr>
        <w:t xml:space="preserve"> validation and </w:t>
      </w:r>
      <w:r w:rsidR="009770DD">
        <w:rPr>
          <w:rFonts w:hint="eastAsia"/>
          <w:color w:val="000000"/>
          <w:lang w:eastAsia="zh-CN"/>
        </w:rPr>
        <w:t>10</w:t>
      </w:r>
      <w:r w:rsidRPr="00892C7B">
        <w:rPr>
          <w:color w:val="000000"/>
        </w:rPr>
        <w:t>000 for testing. Since we have randomly sampled all the images, our assumption is that there are equal number of samples from each class in all the three splits.  The image data has pixel values ranging from 0 to 255, so we have normalized each pixel value to be in the range [0,</w:t>
      </w:r>
      <w:r w:rsidR="009A5BFE">
        <w:rPr>
          <w:color w:val="000000"/>
        </w:rPr>
        <w:t xml:space="preserve"> </w:t>
      </w:r>
      <w:r w:rsidRPr="00892C7B">
        <w:rPr>
          <w:color w:val="000000"/>
        </w:rPr>
        <w:t xml:space="preserve">1] by dividing each value by 255. </w:t>
      </w:r>
      <w:r w:rsidR="009770DD">
        <w:rPr>
          <w:color w:val="000000"/>
        </w:rPr>
        <w:t xml:space="preserve">This can </w:t>
      </w:r>
      <w:r w:rsidRPr="00892C7B">
        <w:rPr>
          <w:color w:val="000000"/>
        </w:rPr>
        <w:t>help the algorithm to converge faster.</w:t>
      </w:r>
    </w:p>
    <w:p w:rsidR="00892C7B" w:rsidRDefault="00892C7B" w:rsidP="00892C7B">
      <w:pPr>
        <w:pStyle w:val="2"/>
        <w:rPr>
          <w:color w:val="000000"/>
        </w:rPr>
      </w:pPr>
      <w:r>
        <w:rPr>
          <w:color w:val="000000"/>
        </w:rPr>
        <w:t>3.3</w:t>
      </w:r>
      <w:r>
        <w:rPr>
          <w:color w:val="000000"/>
        </w:rPr>
        <w:tab/>
      </w:r>
      <w:r w:rsidRPr="00892C7B">
        <w:rPr>
          <w:color w:val="000000"/>
        </w:rPr>
        <w:t>Network Parameters</w:t>
      </w:r>
    </w:p>
    <w:p w:rsidR="003D29E9" w:rsidRPr="003D29E9" w:rsidRDefault="003D29E9" w:rsidP="003D29E9">
      <w:pPr>
        <w:pStyle w:val="3"/>
      </w:pPr>
      <w:r>
        <w:t xml:space="preserve">3.3.1 </w:t>
      </w:r>
      <w:proofErr w:type="spellStart"/>
      <w:r>
        <w:rPr>
          <w:color w:val="000000"/>
        </w:rPr>
        <w:t>Nueral</w:t>
      </w:r>
      <w:proofErr w:type="spellEnd"/>
      <w:r>
        <w:rPr>
          <w:color w:val="000000"/>
        </w:rPr>
        <w:t xml:space="preserve"> Network Parameters</w:t>
      </w:r>
    </w:p>
    <w:p w:rsidR="00144634" w:rsidRDefault="00144634" w:rsidP="00D0335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092A50" w:rsidP="00ED2F4F">
      <w:pPr>
        <w:pStyle w:val="PARAGRAPH"/>
        <w:ind w:firstLineChars="100" w:firstLine="190"/>
        <w:rPr>
          <w:color w:val="000000"/>
        </w:rPr>
      </w:pPr>
      <w:r w:rsidRPr="00092A50">
        <w:rPr>
          <w:color w:val="000000"/>
        </w:rPr>
        <w:t>W1</w:t>
      </w:r>
      <w:r w:rsidR="00144634" w:rsidRPr="00092A50">
        <w:rPr>
          <w:color w:val="000000"/>
        </w:rPr>
        <w:t xml:space="preserve">: </w:t>
      </w:r>
      <w:r w:rsidR="00144634" w:rsidRPr="00144634">
        <w:rPr>
          <w:color w:val="000000"/>
        </w:rPr>
        <w:t>From input layer to the first hidden layer. Since input layer has 784 neurons and the first hidden layer has 256 neurons., this will be a</w:t>
      </w:r>
      <w:r w:rsidR="00583773">
        <w:rPr>
          <w:color w:val="000000"/>
        </w:rPr>
        <w:t xml:space="preserve"> </w:t>
      </w:r>
      <w:r w:rsidR="00144634" w:rsidRPr="00144634">
        <w:rPr>
          <w:color w:val="000000"/>
        </w:rPr>
        <w:t xml:space="preserve">784 </w:t>
      </w:r>
      <w:r w:rsidR="005716D8">
        <w:rPr>
          <w:rFonts w:hint="eastAsia"/>
          <w:color w:val="000000"/>
          <w:lang w:eastAsia="zh-CN"/>
        </w:rPr>
        <w:t>×</w:t>
      </w:r>
      <w:r w:rsidR="00144634" w:rsidRPr="00144634">
        <w:rPr>
          <w:color w:val="000000"/>
        </w:rPr>
        <w:t xml:space="preserve"> 256 vector.</w:t>
      </w:r>
    </w:p>
    <w:p w:rsidR="00144634" w:rsidRPr="00144634" w:rsidRDefault="00144634" w:rsidP="00144634">
      <w:pPr>
        <w:pStyle w:val="PARAGRAPH"/>
        <w:rPr>
          <w:color w:val="000000"/>
        </w:rPr>
      </w:pPr>
      <w:r w:rsidRPr="00092A50">
        <w:rPr>
          <w:color w:val="000000"/>
        </w:rPr>
        <w:t xml:space="preserve">B1: </w:t>
      </w:r>
      <w:r w:rsidRPr="00144634">
        <w:rPr>
          <w:color w:val="000000"/>
        </w:rPr>
        <w:t xml:space="preserve">This is the bias applied to each of the neuron in the first hidden layer, a 256 </w:t>
      </w:r>
      <w:r w:rsidR="005716D8" w:rsidRPr="00144634">
        <w:rPr>
          <w:color w:val="000000"/>
        </w:rPr>
        <w:t xml:space="preserve"> </w:t>
      </w:r>
      <w:r w:rsidR="005716D8">
        <w:rPr>
          <w:rFonts w:hint="eastAsia"/>
          <w:color w:val="000000"/>
          <w:lang w:eastAsia="zh-CN"/>
        </w:rPr>
        <w:t>×</w:t>
      </w:r>
      <w:r w:rsidR="00861083">
        <w:rPr>
          <w:color w:val="000000"/>
        </w:rPr>
        <w:t xml:space="preserve"> </w:t>
      </w:r>
      <w:r w:rsidRPr="00144634">
        <w:rPr>
          <w:color w:val="000000"/>
        </w:rPr>
        <w:t>1 vector.</w:t>
      </w:r>
    </w:p>
    <w:p w:rsidR="00144634" w:rsidRPr="00144634" w:rsidRDefault="00144634" w:rsidP="00144634">
      <w:pPr>
        <w:pStyle w:val="PARAGRAPH"/>
        <w:rPr>
          <w:color w:val="000000"/>
        </w:rPr>
      </w:pPr>
      <w:r w:rsidRPr="00092A50">
        <w:rPr>
          <w:color w:val="000000"/>
        </w:rPr>
        <w:t>W2:</w:t>
      </w:r>
      <w:r w:rsidRPr="00144634">
        <w:rPr>
          <w:color w:val="000000"/>
        </w:rPr>
        <w:t xml:space="preserve"> From the first hidden layer to the second hidden </w:t>
      </w:r>
      <w:r w:rsidRPr="00144634">
        <w:rPr>
          <w:color w:val="000000"/>
        </w:rPr>
        <w:lastRenderedPageBreak/>
        <w:t xml:space="preserve">layer. Since each of the hidden layers has 256 neurons, this will be a 256 </w:t>
      </w:r>
      <w:r w:rsidR="00B97EE4" w:rsidRPr="00144634">
        <w:rPr>
          <w:color w:val="000000"/>
        </w:rPr>
        <w:t xml:space="preserve"> </w:t>
      </w:r>
      <w:r w:rsidR="00B97EE4">
        <w:rPr>
          <w:rFonts w:hint="eastAsia"/>
          <w:color w:val="000000"/>
          <w:lang w:eastAsia="zh-CN"/>
        </w:rPr>
        <w:t>×</w:t>
      </w:r>
      <w:r w:rsidRPr="00144634">
        <w:rPr>
          <w:color w:val="000000"/>
        </w:rPr>
        <w:t xml:space="preserve"> 256 vector.</w:t>
      </w:r>
    </w:p>
    <w:p w:rsidR="00144634" w:rsidRPr="00144634" w:rsidRDefault="00144634" w:rsidP="00144634">
      <w:pPr>
        <w:pStyle w:val="PARAGRAPH"/>
        <w:rPr>
          <w:color w:val="000000"/>
        </w:rPr>
      </w:pPr>
      <w:r w:rsidRPr="00092A50">
        <w:rPr>
          <w:color w:val="000000"/>
        </w:rPr>
        <w:t>B2:</w:t>
      </w:r>
      <w:r w:rsidRPr="006E59A8">
        <w:rPr>
          <w:i/>
          <w:color w:val="000000"/>
        </w:rPr>
        <w:t xml:space="preserve"> </w:t>
      </w:r>
      <w:r w:rsidRPr="00144634">
        <w:rPr>
          <w:color w:val="000000"/>
        </w:rPr>
        <w:t xml:space="preserve">This is the bias applied to each of the neuron in the second hidden layer, a 256 </w:t>
      </w:r>
      <w:r w:rsidR="00B97EE4">
        <w:rPr>
          <w:rFonts w:hint="eastAsia"/>
          <w:color w:val="000000"/>
          <w:lang w:eastAsia="zh-CN"/>
        </w:rPr>
        <w:t>×</w:t>
      </w:r>
      <w:r w:rsidRPr="00144634">
        <w:rPr>
          <w:color w:val="000000"/>
        </w:rPr>
        <w:t xml:space="preserve"> 1 vector.</w:t>
      </w:r>
    </w:p>
    <w:p w:rsidR="00144634" w:rsidRPr="00144634" w:rsidRDefault="00144634" w:rsidP="00144634">
      <w:pPr>
        <w:pStyle w:val="PARAGRAPH"/>
        <w:rPr>
          <w:color w:val="000000"/>
        </w:rPr>
      </w:pPr>
      <w:r w:rsidRPr="00092A50">
        <w:rPr>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30169D" w:rsidRDefault="00144634" w:rsidP="00144634">
      <w:pPr>
        <w:pStyle w:val="PARAGRAPH"/>
        <w:rPr>
          <w:color w:val="000000"/>
        </w:rPr>
      </w:pPr>
      <w:r w:rsidRPr="00092A50">
        <w:rPr>
          <w:color w:val="000000"/>
        </w:rPr>
        <w:t>B3:</w:t>
      </w:r>
      <w:r w:rsidRPr="00144634">
        <w:rPr>
          <w:color w:val="000000"/>
        </w:rPr>
        <w:t xml:space="preserve"> This is the bias applied to each of the neuron in the </w:t>
      </w:r>
    </w:p>
    <w:p w:rsidR="0030169D" w:rsidRDefault="0030169D" w:rsidP="0030169D">
      <w:pPr>
        <w:pStyle w:val="PARAGRAPH"/>
        <w:ind w:firstLine="0"/>
        <w:rPr>
          <w:color w:val="000000"/>
          <w:lang w:eastAsia="zh-CN"/>
        </w:rPr>
      </w:pPr>
      <w:r>
        <w:rPr>
          <w:color w:val="000000"/>
          <w:lang w:eastAsia="zh-CN"/>
        </w:rPr>
        <w:t xml:space="preserve">Output layer, a </w:t>
      </w:r>
      <w:r w:rsidRPr="00144634">
        <w:rPr>
          <w:color w:val="000000"/>
        </w:rPr>
        <w:t xml:space="preserve"> </w:t>
      </w:r>
      <w:r>
        <w:rPr>
          <w:color w:val="000000"/>
        </w:rPr>
        <w:t>10</w:t>
      </w:r>
      <w:r w:rsidRPr="00144634">
        <w:rPr>
          <w:color w:val="000000"/>
        </w:rPr>
        <w:t xml:space="preserve"> </w:t>
      </w:r>
      <w:r>
        <w:rPr>
          <w:rFonts w:hint="eastAsia"/>
          <w:color w:val="000000"/>
          <w:lang w:eastAsia="zh-CN"/>
        </w:rPr>
        <w:t>×</w:t>
      </w:r>
      <w:r w:rsidRPr="00144634">
        <w:rPr>
          <w:color w:val="000000"/>
        </w:rPr>
        <w:t xml:space="preserve"> 1</w:t>
      </w:r>
      <w:r>
        <w:rPr>
          <w:color w:val="000000"/>
        </w:rPr>
        <w:t xml:space="preserve"> </w:t>
      </w:r>
      <w:r>
        <w:rPr>
          <w:rFonts w:hint="eastAsia"/>
          <w:color w:val="000000"/>
          <w:lang w:eastAsia="zh-CN"/>
        </w:rPr>
        <w:t>vector.</w:t>
      </w:r>
    </w:p>
    <w:p w:rsidR="00892C7B" w:rsidRDefault="00092A50" w:rsidP="00144634">
      <w:pPr>
        <w:pStyle w:val="PARAGRAPH"/>
        <w:ind w:firstLine="0"/>
        <w:rPr>
          <w:color w:val="000000"/>
          <w:lang w:eastAsia="zh-CN"/>
        </w:rPr>
      </w:pPr>
      <w:r>
        <w:rPr>
          <w:color w:val="000000"/>
        </w:rPr>
        <w:t>W1</w:t>
      </w:r>
      <w:r w:rsidR="00EB2470">
        <w:rPr>
          <w:color w:val="000000"/>
        </w:rPr>
        <w:t xml:space="preserve">, </w:t>
      </w:r>
      <w:r>
        <w:rPr>
          <w:color w:val="000000"/>
        </w:rPr>
        <w:t>W2</w:t>
      </w:r>
      <w:r w:rsidR="00EB2470">
        <w:rPr>
          <w:color w:val="000000"/>
        </w:rPr>
        <w:t xml:space="preserve">, </w:t>
      </w:r>
      <w:r>
        <w:rPr>
          <w:color w:val="000000"/>
        </w:rPr>
        <w:t>W3</w:t>
      </w:r>
      <w:r w:rsidR="007A19E0" w:rsidRPr="00144634">
        <w:rPr>
          <w:color w:val="000000"/>
        </w:rPr>
        <w:t xml:space="preserve"> parameters are </w:t>
      </w:r>
      <w:proofErr w:type="spellStart"/>
      <w:r w:rsidR="007A19E0" w:rsidRPr="00144634">
        <w:rPr>
          <w:color w:val="000000"/>
        </w:rPr>
        <w:t>initialised</w:t>
      </w:r>
      <w:proofErr w:type="spellEnd"/>
      <w:r w:rsidR="007A19E0" w:rsidRPr="00144634">
        <w:rPr>
          <w:color w:val="000000"/>
        </w:rPr>
        <w:t xml:space="preserve"> </w:t>
      </w:r>
      <w:r w:rsidR="0009410F">
        <w:rPr>
          <w:color w:val="000000"/>
        </w:rPr>
        <w:t xml:space="preserve">with the values follow a </w:t>
      </w:r>
      <w:r w:rsidR="00F42B3D">
        <w:rPr>
          <w:color w:val="000000"/>
        </w:rPr>
        <w:t>truncated</w:t>
      </w:r>
      <w:r w:rsidR="00EB2470">
        <w:rPr>
          <w:color w:val="000000"/>
        </w:rPr>
        <w:t xml:space="preserve"> </w:t>
      </w:r>
      <w:r w:rsidR="0009410F">
        <w:rPr>
          <w:color w:val="000000"/>
        </w:rPr>
        <w:t>normal distribution</w:t>
      </w:r>
      <w:r w:rsidR="00EB2470">
        <w:rPr>
          <w:color w:val="000000"/>
        </w:rPr>
        <w:t xml:space="preserve"> with mean of 0 and standard deviations of 0.1</w:t>
      </w:r>
      <w:r w:rsidR="007A19E0" w:rsidRPr="00144634">
        <w:rPr>
          <w:color w:val="000000"/>
        </w:rPr>
        <w:t>.</w:t>
      </w:r>
      <w:r w:rsidR="00383233">
        <w:rPr>
          <w:rFonts w:hint="eastAsia"/>
          <w:color w:val="000000"/>
          <w:lang w:eastAsia="zh-CN"/>
        </w:rPr>
        <w:t xml:space="preserve"> </w:t>
      </w:r>
      <w:r w:rsidR="00EB2470">
        <w:rPr>
          <w:color w:val="000000"/>
        </w:rPr>
        <w:t>B</w:t>
      </w:r>
      <w:r w:rsidR="00EB2470">
        <w:rPr>
          <w:rFonts w:hint="eastAsia"/>
          <w:color w:val="000000"/>
          <w:lang w:eastAsia="zh-CN"/>
        </w:rPr>
        <w:t>1,</w:t>
      </w:r>
      <w:r w:rsidR="00EB2470">
        <w:rPr>
          <w:color w:val="000000"/>
          <w:lang w:eastAsia="zh-CN"/>
        </w:rPr>
        <w:t xml:space="preserve"> B2, B3 parameters are initialized with 0.1</w:t>
      </w:r>
      <w:r w:rsidR="00383233">
        <w:rPr>
          <w:color w:val="000000"/>
          <w:lang w:eastAsia="zh-CN"/>
        </w:rPr>
        <w:t>.</w:t>
      </w:r>
    </w:p>
    <w:p w:rsidR="002E32FB" w:rsidRPr="002E32FB" w:rsidRDefault="002E32FB" w:rsidP="002E32FB">
      <w:pPr>
        <w:pStyle w:val="3"/>
      </w:pPr>
      <w:r>
        <w:t xml:space="preserve">3.3.2 Convolutional </w:t>
      </w:r>
      <w:proofErr w:type="spellStart"/>
      <w:r>
        <w:rPr>
          <w:color w:val="000000"/>
        </w:rPr>
        <w:t>Nueral</w:t>
      </w:r>
      <w:proofErr w:type="spellEnd"/>
      <w:r>
        <w:rPr>
          <w:color w:val="000000"/>
        </w:rPr>
        <w:t xml:space="preserve"> Network Parameters</w:t>
      </w:r>
    </w:p>
    <w:p w:rsidR="00383233" w:rsidRDefault="00383233" w:rsidP="00383233">
      <w:pPr>
        <w:pStyle w:val="PARAGRAPH"/>
        <w:ind w:firstLine="0"/>
        <w:rPr>
          <w:color w:val="000000"/>
        </w:rPr>
      </w:pPr>
      <w:r w:rsidRPr="00144634">
        <w:rPr>
          <w:color w:val="000000"/>
        </w:rPr>
        <w:t>We have defined six network parameters as foll</w:t>
      </w:r>
      <w:r>
        <w:rPr>
          <w:color w:val="000000"/>
        </w:rPr>
        <w:t>ows</w:t>
      </w:r>
      <w:r w:rsidRPr="00144634">
        <w:rPr>
          <w:color w:val="000000"/>
        </w:rPr>
        <w:t>:</w:t>
      </w:r>
    </w:p>
    <w:p w:rsidR="00383233" w:rsidRPr="00144634" w:rsidRDefault="00383233" w:rsidP="00383233">
      <w:pPr>
        <w:pStyle w:val="PARAGRAPH"/>
        <w:rPr>
          <w:color w:val="000000"/>
        </w:rPr>
      </w:pPr>
      <w:r w:rsidRPr="00092A50">
        <w:rPr>
          <w:color w:val="000000"/>
        </w:rPr>
        <w:t xml:space="preserve">W1: </w:t>
      </w:r>
      <w:r w:rsidRPr="00144634">
        <w:rPr>
          <w:color w:val="000000"/>
        </w:rPr>
        <w:t xml:space="preserve">From input layer to the first </w:t>
      </w:r>
      <w:r>
        <w:rPr>
          <w:color w:val="000000"/>
        </w:rPr>
        <w:t>convolutional</w:t>
      </w:r>
      <w:r w:rsidRPr="00144634">
        <w:rPr>
          <w:color w:val="000000"/>
        </w:rPr>
        <w:t xml:space="preserve"> layer. Since </w:t>
      </w:r>
      <w:r w:rsidR="008A5D50">
        <w:rPr>
          <w:color w:val="000000"/>
        </w:rPr>
        <w:t>there are 32 kernels in t</w:t>
      </w:r>
      <w:r w:rsidRPr="00144634">
        <w:rPr>
          <w:color w:val="000000"/>
        </w:rPr>
        <w:t xml:space="preserve">he first </w:t>
      </w:r>
      <w:r w:rsidR="008A5D50">
        <w:rPr>
          <w:color w:val="000000"/>
        </w:rPr>
        <w:t>convolutional</w:t>
      </w:r>
      <w:r w:rsidRPr="00144634">
        <w:rPr>
          <w:color w:val="000000"/>
        </w:rPr>
        <w:t xml:space="preserve"> layer</w:t>
      </w:r>
      <w:r w:rsidR="00477DC3">
        <w:rPr>
          <w:color w:val="000000"/>
        </w:rPr>
        <w:t xml:space="preserve">, </w:t>
      </w:r>
      <w:r w:rsidR="008A5D50">
        <w:rPr>
          <w:color w:val="000000"/>
        </w:rPr>
        <w:t>the kernel size is 5</w:t>
      </w:r>
      <w:r w:rsidR="00477DC3">
        <w:rPr>
          <w:color w:val="000000"/>
        </w:rPr>
        <w:t xml:space="preserve"> and the number of input channels is 5, T</w:t>
      </w:r>
      <w:r w:rsidR="00477DC3">
        <w:rPr>
          <w:rFonts w:hint="eastAsia"/>
          <w:color w:val="000000"/>
          <w:lang w:eastAsia="zh-CN"/>
        </w:rPr>
        <w:t>his</w:t>
      </w:r>
      <w:r w:rsidR="008A5D50">
        <w:rPr>
          <w:color w:val="000000"/>
        </w:rPr>
        <w:t xml:space="preserve"> will be</w:t>
      </w:r>
      <w:r w:rsidR="00477DC3">
        <w:rPr>
          <w:color w:val="000000"/>
        </w:rPr>
        <w:t xml:space="preserve"> a </w:t>
      </w:r>
      <w:r w:rsidR="008A5D50">
        <w:rPr>
          <w:color w:val="000000"/>
        </w:rPr>
        <w:t>5</w:t>
      </w:r>
      <w:r w:rsidR="008A5D50" w:rsidRPr="00144634">
        <w:rPr>
          <w:color w:val="000000"/>
        </w:rPr>
        <w:t xml:space="preserve">  </w:t>
      </w:r>
      <w:r w:rsidR="008A5D50">
        <w:rPr>
          <w:rFonts w:hint="eastAsia"/>
          <w:color w:val="000000"/>
          <w:lang w:eastAsia="zh-CN"/>
        </w:rPr>
        <w:t>×</w:t>
      </w:r>
      <w:r w:rsidR="008A5D50">
        <w:rPr>
          <w:color w:val="000000"/>
        </w:rPr>
        <w:t xml:space="preserve"> 5 </w:t>
      </w:r>
      <w:r w:rsidR="008A5D50">
        <w:rPr>
          <w:rFonts w:hint="eastAsia"/>
          <w:color w:val="000000"/>
          <w:lang w:eastAsia="zh-CN"/>
        </w:rPr>
        <w:t>×</w:t>
      </w:r>
      <w:r w:rsidR="008A5D50">
        <w:rPr>
          <w:rFonts w:hint="eastAsia"/>
          <w:color w:val="000000"/>
          <w:lang w:eastAsia="zh-CN"/>
        </w:rPr>
        <w:t xml:space="preserve"> </w:t>
      </w:r>
      <w:r w:rsidR="008A5D50">
        <w:rPr>
          <w:color w:val="000000"/>
          <w:lang w:eastAsia="zh-CN"/>
        </w:rPr>
        <w:t>32</w:t>
      </w:r>
      <w:r w:rsidR="00477DC3">
        <w:rPr>
          <w:color w:val="000000"/>
          <w:lang w:eastAsia="zh-CN"/>
        </w:rPr>
        <w:t xml:space="preserve"> vector.</w:t>
      </w:r>
    </w:p>
    <w:p w:rsidR="00383233" w:rsidRDefault="00383233" w:rsidP="00383233">
      <w:pPr>
        <w:pStyle w:val="PARAGRAPH"/>
        <w:rPr>
          <w:color w:val="000000"/>
        </w:rPr>
      </w:pPr>
      <w:r w:rsidRPr="00092A50">
        <w:rPr>
          <w:color w:val="000000"/>
        </w:rPr>
        <w:t xml:space="preserve">B1: </w:t>
      </w:r>
      <w:r w:rsidR="00477DC3">
        <w:rPr>
          <w:color w:val="000000"/>
        </w:rPr>
        <w:t xml:space="preserve">Since there are 32 kernels in the first convolutional, </w:t>
      </w:r>
      <w:r w:rsidRPr="00144634">
        <w:rPr>
          <w:color w:val="000000"/>
        </w:rPr>
        <w:t xml:space="preserve">This </w:t>
      </w:r>
      <w:r w:rsidR="00477DC3">
        <w:rPr>
          <w:color w:val="000000"/>
        </w:rPr>
        <w:t xml:space="preserve">will be a 32 </w:t>
      </w:r>
      <w:r>
        <w:rPr>
          <w:rFonts w:hint="eastAsia"/>
          <w:color w:val="000000"/>
          <w:lang w:eastAsia="zh-CN"/>
        </w:rPr>
        <w:t>×</w:t>
      </w:r>
      <w:r>
        <w:rPr>
          <w:color w:val="000000"/>
        </w:rPr>
        <w:t xml:space="preserve"> </w:t>
      </w:r>
      <w:r w:rsidRPr="00144634">
        <w:rPr>
          <w:color w:val="000000"/>
        </w:rPr>
        <w:t>1 vector.</w:t>
      </w:r>
    </w:p>
    <w:p w:rsidR="0005070C" w:rsidRPr="00144634" w:rsidRDefault="0005070C" w:rsidP="0005070C">
      <w:pPr>
        <w:pStyle w:val="PARAGRAPH"/>
        <w:rPr>
          <w:color w:val="000000"/>
        </w:rPr>
      </w:pPr>
      <w:r w:rsidRPr="00092A50">
        <w:rPr>
          <w:color w:val="000000"/>
        </w:rPr>
        <w:t>W</w:t>
      </w:r>
      <w:r>
        <w:rPr>
          <w:color w:val="000000"/>
        </w:rPr>
        <w:t>2</w:t>
      </w:r>
      <w:r w:rsidRPr="00092A50">
        <w:rPr>
          <w:color w:val="000000"/>
        </w:rPr>
        <w:t xml:space="preserve">: </w:t>
      </w:r>
      <w:r w:rsidRPr="00144634">
        <w:rPr>
          <w:color w:val="000000"/>
        </w:rPr>
        <w:t xml:space="preserve">From </w:t>
      </w:r>
      <w:r>
        <w:rPr>
          <w:color w:val="000000"/>
        </w:rPr>
        <w:t>the first max pooling</w:t>
      </w:r>
      <w:r w:rsidRPr="00144634">
        <w:rPr>
          <w:color w:val="000000"/>
        </w:rPr>
        <w:t xml:space="preserve"> layer to the </w:t>
      </w:r>
      <w:r>
        <w:rPr>
          <w:color w:val="000000"/>
        </w:rPr>
        <w:t>send</w:t>
      </w:r>
      <w:r w:rsidRPr="00144634">
        <w:rPr>
          <w:color w:val="000000"/>
        </w:rPr>
        <w:t xml:space="preserve"> </w:t>
      </w:r>
      <w:r>
        <w:rPr>
          <w:color w:val="000000"/>
        </w:rPr>
        <w:t>convolutional</w:t>
      </w:r>
      <w:r w:rsidRPr="00144634">
        <w:rPr>
          <w:color w:val="000000"/>
        </w:rPr>
        <w:t xml:space="preserve"> layer. Since </w:t>
      </w:r>
      <w:r>
        <w:rPr>
          <w:color w:val="000000"/>
        </w:rPr>
        <w:t>there are 64 kernels in t</w:t>
      </w:r>
      <w:r w:rsidRPr="00144634">
        <w:rPr>
          <w:color w:val="000000"/>
        </w:rPr>
        <w:t xml:space="preserve">he </w:t>
      </w:r>
      <w:r>
        <w:rPr>
          <w:color w:val="000000"/>
        </w:rPr>
        <w:t>second</w:t>
      </w:r>
      <w:r w:rsidRPr="00144634">
        <w:rPr>
          <w:color w:val="000000"/>
        </w:rPr>
        <w:t xml:space="preserve"> </w:t>
      </w:r>
      <w:r>
        <w:rPr>
          <w:color w:val="000000"/>
        </w:rPr>
        <w:t>convolutional</w:t>
      </w:r>
      <w:r w:rsidRPr="00144634">
        <w:rPr>
          <w:color w:val="000000"/>
        </w:rPr>
        <w:t xml:space="preserve"> layer</w:t>
      </w:r>
      <w:r>
        <w:rPr>
          <w:color w:val="000000"/>
        </w:rPr>
        <w:t>, the kernel size is 5 and the number of input channels is 32, T</w:t>
      </w:r>
      <w:r>
        <w:rPr>
          <w:rFonts w:hint="eastAsia"/>
          <w:color w:val="000000"/>
          <w:lang w:eastAsia="zh-CN"/>
        </w:rPr>
        <w:t>his</w:t>
      </w:r>
      <w:r>
        <w:rPr>
          <w:color w:val="000000"/>
        </w:rPr>
        <w:t xml:space="preserve"> will be a 5</w:t>
      </w:r>
      <w:r w:rsidRPr="00144634">
        <w:rPr>
          <w:color w:val="000000"/>
        </w:rPr>
        <w:t xml:space="preserve">  </w:t>
      </w:r>
      <w:r>
        <w:rPr>
          <w:rFonts w:hint="eastAsia"/>
          <w:color w:val="000000"/>
          <w:lang w:eastAsia="zh-CN"/>
        </w:rPr>
        <w:t>×</w:t>
      </w:r>
      <w:r>
        <w:rPr>
          <w:color w:val="000000"/>
        </w:rPr>
        <w:t xml:space="preserve"> 5 </w:t>
      </w:r>
      <w:r>
        <w:rPr>
          <w:rFonts w:hint="eastAsia"/>
          <w:color w:val="000000"/>
          <w:lang w:eastAsia="zh-CN"/>
        </w:rPr>
        <w:t>×</w:t>
      </w:r>
      <w:r>
        <w:rPr>
          <w:rFonts w:hint="eastAsia"/>
          <w:color w:val="000000"/>
          <w:lang w:eastAsia="zh-CN"/>
        </w:rPr>
        <w:t xml:space="preserve"> </w:t>
      </w:r>
      <w:r>
        <w:rPr>
          <w:color w:val="000000"/>
          <w:lang w:eastAsia="zh-CN"/>
        </w:rPr>
        <w:t xml:space="preserve">32 </w:t>
      </w:r>
      <w:r>
        <w:rPr>
          <w:rFonts w:hint="eastAsia"/>
          <w:color w:val="000000"/>
          <w:lang w:eastAsia="zh-CN"/>
        </w:rPr>
        <w:t>×</w:t>
      </w:r>
      <w:r>
        <w:rPr>
          <w:rFonts w:hint="eastAsia"/>
          <w:color w:val="000000"/>
          <w:lang w:eastAsia="zh-CN"/>
        </w:rPr>
        <w:t xml:space="preserve"> </w:t>
      </w:r>
      <w:r>
        <w:rPr>
          <w:color w:val="000000"/>
          <w:lang w:eastAsia="zh-CN"/>
        </w:rPr>
        <w:t>64 vector.</w:t>
      </w:r>
    </w:p>
    <w:p w:rsidR="0005070C" w:rsidRPr="00144634" w:rsidRDefault="0005070C" w:rsidP="00383233">
      <w:pPr>
        <w:pStyle w:val="PARAGRAPH"/>
        <w:rPr>
          <w:color w:val="000000"/>
          <w:lang w:eastAsia="zh-CN"/>
        </w:rPr>
      </w:pPr>
      <w:r>
        <w:rPr>
          <w:rFonts w:hint="eastAsia"/>
          <w:color w:val="000000"/>
          <w:lang w:eastAsia="zh-CN"/>
        </w:rPr>
        <w:t>B</w:t>
      </w:r>
      <w:r>
        <w:rPr>
          <w:color w:val="000000"/>
          <w:lang w:eastAsia="zh-CN"/>
        </w:rPr>
        <w:t xml:space="preserve">2: </w:t>
      </w:r>
      <w:r>
        <w:rPr>
          <w:color w:val="000000"/>
        </w:rPr>
        <w:t xml:space="preserve">Since there are 64 kernels in the second convolutional, </w:t>
      </w:r>
      <w:r w:rsidRPr="00144634">
        <w:rPr>
          <w:color w:val="000000"/>
        </w:rPr>
        <w:t xml:space="preserve">This </w:t>
      </w:r>
      <w:r>
        <w:rPr>
          <w:color w:val="000000"/>
        </w:rPr>
        <w:t xml:space="preserve">will be a 64 </w:t>
      </w:r>
      <w:r>
        <w:rPr>
          <w:rFonts w:hint="eastAsia"/>
          <w:color w:val="000000"/>
          <w:lang w:eastAsia="zh-CN"/>
        </w:rPr>
        <w:t>×</w:t>
      </w:r>
      <w:r>
        <w:rPr>
          <w:color w:val="000000"/>
        </w:rPr>
        <w:t xml:space="preserve"> </w:t>
      </w:r>
      <w:r w:rsidRPr="00144634">
        <w:rPr>
          <w:color w:val="000000"/>
        </w:rPr>
        <w:t>1 vector.</w:t>
      </w:r>
    </w:p>
    <w:p w:rsidR="00383233" w:rsidRPr="00144634" w:rsidRDefault="00383233" w:rsidP="00383233">
      <w:pPr>
        <w:pStyle w:val="PARAGRAPH"/>
        <w:rPr>
          <w:color w:val="000000"/>
        </w:rPr>
      </w:pPr>
      <w:r w:rsidRPr="00092A50">
        <w:rPr>
          <w:color w:val="000000"/>
        </w:rPr>
        <w:t>W3:</w:t>
      </w:r>
      <w:r w:rsidRPr="00144634">
        <w:rPr>
          <w:color w:val="000000"/>
        </w:rPr>
        <w:t xml:space="preserve"> From the </w:t>
      </w:r>
      <w:r w:rsidR="0005070C">
        <w:rPr>
          <w:color w:val="000000"/>
        </w:rPr>
        <w:t>flatten</w:t>
      </w:r>
      <w:r w:rsidRPr="00144634">
        <w:rPr>
          <w:color w:val="000000"/>
        </w:rPr>
        <w:t xml:space="preserve"> layer to the </w:t>
      </w:r>
      <w:r w:rsidR="0005070C">
        <w:rPr>
          <w:color w:val="000000"/>
        </w:rPr>
        <w:t xml:space="preserve">first hidden </w:t>
      </w:r>
      <w:r w:rsidRPr="00144634">
        <w:rPr>
          <w:color w:val="000000"/>
        </w:rPr>
        <w:t xml:space="preserve">layer. Since </w:t>
      </w:r>
      <w:r w:rsidR="0005070C">
        <w:rPr>
          <w:color w:val="000000"/>
        </w:rPr>
        <w:t xml:space="preserve">the output shape of </w:t>
      </w:r>
      <w:proofErr w:type="spellStart"/>
      <w:r w:rsidR="0005070C">
        <w:rPr>
          <w:color w:val="000000"/>
        </w:rPr>
        <w:t>faltten</w:t>
      </w:r>
      <w:proofErr w:type="spellEnd"/>
      <w:r w:rsidR="0005070C">
        <w:rPr>
          <w:color w:val="000000"/>
        </w:rPr>
        <w:t xml:space="preserve"> layer is (3136, 1) and </w:t>
      </w:r>
      <w:r w:rsidRPr="00144634">
        <w:rPr>
          <w:color w:val="000000"/>
        </w:rPr>
        <w:t xml:space="preserve">the hidden layer has </w:t>
      </w:r>
      <w:r w:rsidR="0005070C">
        <w:rPr>
          <w:color w:val="000000"/>
        </w:rPr>
        <w:t>1024</w:t>
      </w:r>
      <w:r w:rsidRPr="00144634">
        <w:rPr>
          <w:color w:val="000000"/>
        </w:rPr>
        <w:t xml:space="preserve"> neurons</w:t>
      </w:r>
      <w:r w:rsidR="0005070C">
        <w:rPr>
          <w:color w:val="000000"/>
        </w:rPr>
        <w:t xml:space="preserve">, </w:t>
      </w:r>
      <w:r w:rsidRPr="00144634">
        <w:rPr>
          <w:color w:val="000000"/>
        </w:rPr>
        <w:t xml:space="preserve">this will be a </w:t>
      </w:r>
      <w:r w:rsidR="0005070C">
        <w:rPr>
          <w:color w:val="000000"/>
        </w:rPr>
        <w:t>3136</w:t>
      </w:r>
      <w:r w:rsidRPr="00144634">
        <w:rPr>
          <w:color w:val="000000"/>
        </w:rPr>
        <w:t xml:space="preserve"> x </w:t>
      </w:r>
      <w:r w:rsidR="0005070C">
        <w:rPr>
          <w:color w:val="000000"/>
        </w:rPr>
        <w:t>1024</w:t>
      </w:r>
      <w:r w:rsidRPr="00144634">
        <w:rPr>
          <w:color w:val="000000"/>
        </w:rPr>
        <w:t xml:space="preserve"> vector.</w:t>
      </w:r>
    </w:p>
    <w:p w:rsidR="00383233" w:rsidRDefault="00383233" w:rsidP="00383233">
      <w:pPr>
        <w:pStyle w:val="PARAGRAPH"/>
        <w:rPr>
          <w:color w:val="000000"/>
        </w:rPr>
      </w:pPr>
      <w:r w:rsidRPr="00092A50">
        <w:rPr>
          <w:color w:val="000000"/>
        </w:rPr>
        <w:t>B3:</w:t>
      </w:r>
      <w:r w:rsidRPr="00144634">
        <w:rPr>
          <w:color w:val="000000"/>
        </w:rPr>
        <w:t xml:space="preserve"> This is the bias applied to each of the neuron in the </w:t>
      </w:r>
    </w:p>
    <w:p w:rsidR="00383233" w:rsidRDefault="0005070C" w:rsidP="00383233">
      <w:pPr>
        <w:pStyle w:val="PARAGRAPH"/>
        <w:ind w:firstLine="0"/>
        <w:rPr>
          <w:color w:val="000000"/>
          <w:lang w:eastAsia="zh-CN"/>
        </w:rPr>
      </w:pPr>
      <w:r>
        <w:rPr>
          <w:color w:val="000000"/>
          <w:lang w:eastAsia="zh-CN"/>
        </w:rPr>
        <w:t>first hidden</w:t>
      </w:r>
      <w:r w:rsidR="00383233">
        <w:rPr>
          <w:color w:val="000000"/>
          <w:lang w:eastAsia="zh-CN"/>
        </w:rPr>
        <w:t xml:space="preserve"> layer, a </w:t>
      </w:r>
      <w:r w:rsidR="00383233" w:rsidRPr="00144634">
        <w:rPr>
          <w:color w:val="000000"/>
        </w:rPr>
        <w:t xml:space="preserve"> </w:t>
      </w:r>
      <w:r w:rsidR="00383233">
        <w:rPr>
          <w:color w:val="000000"/>
        </w:rPr>
        <w:t>1</w:t>
      </w:r>
      <w:r w:rsidR="00040449">
        <w:rPr>
          <w:color w:val="000000"/>
        </w:rPr>
        <w:t>024</w:t>
      </w:r>
      <w:r w:rsidR="00383233" w:rsidRPr="00144634">
        <w:rPr>
          <w:color w:val="000000"/>
        </w:rPr>
        <w:t xml:space="preserve"> </w:t>
      </w:r>
      <w:r w:rsidR="00383233">
        <w:rPr>
          <w:rFonts w:hint="eastAsia"/>
          <w:color w:val="000000"/>
          <w:lang w:eastAsia="zh-CN"/>
        </w:rPr>
        <w:t>×</w:t>
      </w:r>
      <w:r w:rsidR="00383233" w:rsidRPr="00144634">
        <w:rPr>
          <w:color w:val="000000"/>
        </w:rPr>
        <w:t xml:space="preserve"> 1</w:t>
      </w:r>
      <w:r w:rsidR="00383233">
        <w:rPr>
          <w:color w:val="000000"/>
        </w:rPr>
        <w:t xml:space="preserve"> </w:t>
      </w:r>
      <w:r w:rsidR="00383233">
        <w:rPr>
          <w:rFonts w:hint="eastAsia"/>
          <w:color w:val="000000"/>
          <w:lang w:eastAsia="zh-CN"/>
        </w:rPr>
        <w:t>vector.</w:t>
      </w:r>
    </w:p>
    <w:p w:rsidR="00040449" w:rsidRPr="00144634" w:rsidRDefault="00040449" w:rsidP="00040449">
      <w:pPr>
        <w:pStyle w:val="PARAGRAPH"/>
        <w:rPr>
          <w:color w:val="000000"/>
        </w:rPr>
      </w:pPr>
      <w:r w:rsidRPr="00092A50">
        <w:rPr>
          <w:color w:val="000000"/>
        </w:rPr>
        <w:t>W</w:t>
      </w:r>
      <w:r>
        <w:rPr>
          <w:color w:val="000000"/>
        </w:rPr>
        <w:t>4</w:t>
      </w:r>
      <w:r w:rsidRPr="00092A50">
        <w:rPr>
          <w:color w:val="000000"/>
        </w:rPr>
        <w:t>:</w:t>
      </w:r>
      <w:r w:rsidRPr="00144634">
        <w:rPr>
          <w:color w:val="000000"/>
        </w:rPr>
        <w:t xml:space="preserve"> From the </w:t>
      </w:r>
      <w:r>
        <w:rPr>
          <w:color w:val="000000"/>
        </w:rPr>
        <w:t>first</w:t>
      </w:r>
      <w:r w:rsidRPr="00144634">
        <w:rPr>
          <w:color w:val="000000"/>
        </w:rPr>
        <w:t xml:space="preserve"> hidden layer to the output layer. Since the </w:t>
      </w:r>
      <w:r>
        <w:rPr>
          <w:color w:val="000000"/>
        </w:rPr>
        <w:t>first</w:t>
      </w:r>
      <w:r w:rsidRPr="00144634">
        <w:rPr>
          <w:color w:val="000000"/>
        </w:rPr>
        <w:t xml:space="preserve"> hidden layer has </w:t>
      </w:r>
      <w:r>
        <w:rPr>
          <w:color w:val="000000"/>
        </w:rPr>
        <w:t>1024</w:t>
      </w:r>
      <w:r w:rsidRPr="00144634">
        <w:rPr>
          <w:color w:val="000000"/>
        </w:rPr>
        <w:t xml:space="preserve"> neurons and the output layer has 10 neurons, this will be a </w:t>
      </w:r>
      <w:r>
        <w:rPr>
          <w:color w:val="000000"/>
        </w:rPr>
        <w:t>1024</w:t>
      </w:r>
      <w:r w:rsidRPr="00144634">
        <w:rPr>
          <w:color w:val="000000"/>
        </w:rPr>
        <w:t xml:space="preserve"> x 10 vector.</w:t>
      </w:r>
    </w:p>
    <w:p w:rsidR="00040449" w:rsidRDefault="00040449" w:rsidP="00040449">
      <w:pPr>
        <w:pStyle w:val="PARAGRAPH"/>
        <w:rPr>
          <w:color w:val="000000"/>
        </w:rPr>
      </w:pPr>
      <w:r w:rsidRPr="00092A50">
        <w:rPr>
          <w:color w:val="000000"/>
        </w:rPr>
        <w:t>B</w:t>
      </w:r>
      <w:r>
        <w:rPr>
          <w:color w:val="000000"/>
        </w:rPr>
        <w:t>4</w:t>
      </w:r>
      <w:r w:rsidRPr="00092A50">
        <w:rPr>
          <w:color w:val="000000"/>
        </w:rPr>
        <w:t>:</w:t>
      </w:r>
      <w:r w:rsidRPr="00144634">
        <w:rPr>
          <w:color w:val="000000"/>
        </w:rPr>
        <w:t xml:space="preserve"> This is the bias applied to each of the neuron in the </w:t>
      </w:r>
    </w:p>
    <w:p w:rsidR="00040449" w:rsidRPr="00040449" w:rsidRDefault="00040449" w:rsidP="00383233">
      <w:pPr>
        <w:pStyle w:val="PARAGRAPH"/>
        <w:ind w:firstLine="0"/>
        <w:rPr>
          <w:color w:val="000000"/>
          <w:lang w:eastAsia="zh-CN"/>
        </w:rPr>
      </w:pPr>
      <w:r>
        <w:rPr>
          <w:color w:val="000000"/>
          <w:lang w:eastAsia="zh-CN"/>
        </w:rPr>
        <w:t xml:space="preserve">Output layer, a </w:t>
      </w:r>
      <w:r w:rsidRPr="00144634">
        <w:rPr>
          <w:color w:val="000000"/>
        </w:rPr>
        <w:t xml:space="preserve"> </w:t>
      </w:r>
      <w:r>
        <w:rPr>
          <w:color w:val="000000"/>
        </w:rPr>
        <w:t>10</w:t>
      </w:r>
      <w:r w:rsidRPr="00144634">
        <w:rPr>
          <w:color w:val="000000"/>
        </w:rPr>
        <w:t xml:space="preserve"> </w:t>
      </w:r>
      <w:r>
        <w:rPr>
          <w:rFonts w:hint="eastAsia"/>
          <w:color w:val="000000"/>
          <w:lang w:eastAsia="zh-CN"/>
        </w:rPr>
        <w:t>×</w:t>
      </w:r>
      <w:r w:rsidRPr="00144634">
        <w:rPr>
          <w:color w:val="000000"/>
        </w:rPr>
        <w:t xml:space="preserve"> 1</w:t>
      </w:r>
      <w:r>
        <w:rPr>
          <w:color w:val="000000"/>
        </w:rPr>
        <w:t xml:space="preserve"> </w:t>
      </w:r>
      <w:r>
        <w:rPr>
          <w:rFonts w:hint="eastAsia"/>
          <w:color w:val="000000"/>
          <w:lang w:eastAsia="zh-CN"/>
        </w:rPr>
        <w:t>vector.</w:t>
      </w:r>
    </w:p>
    <w:p w:rsidR="00383233" w:rsidRDefault="00383233" w:rsidP="00144634">
      <w:pPr>
        <w:pStyle w:val="PARAGRAPH"/>
        <w:ind w:firstLine="0"/>
        <w:rPr>
          <w:color w:val="000000"/>
          <w:lang w:eastAsia="zh-CN"/>
        </w:rPr>
      </w:pPr>
      <w:r>
        <w:rPr>
          <w:color w:val="000000"/>
        </w:rPr>
        <w:t>W1, W2, W3</w:t>
      </w:r>
      <w:r w:rsidR="004471B3">
        <w:rPr>
          <w:color w:val="000000"/>
        </w:rPr>
        <w:t>, W4</w:t>
      </w:r>
      <w:r w:rsidRPr="00144634">
        <w:rPr>
          <w:color w:val="000000"/>
        </w:rPr>
        <w:t xml:space="preserve"> parameters are </w:t>
      </w:r>
      <w:proofErr w:type="spellStart"/>
      <w:r w:rsidRPr="00144634">
        <w:rPr>
          <w:color w:val="000000"/>
        </w:rPr>
        <w:t>initialised</w:t>
      </w:r>
      <w:proofErr w:type="spellEnd"/>
      <w:r w:rsidRPr="00144634">
        <w:rPr>
          <w:color w:val="000000"/>
        </w:rPr>
        <w:t xml:space="preserve"> </w:t>
      </w:r>
      <w:r>
        <w:rPr>
          <w:color w:val="000000"/>
        </w:rPr>
        <w:t>with the values follow a truncated normal distribution with mean of 0 and standard deviations of 0.1</w:t>
      </w:r>
      <w:r w:rsidRPr="00144634">
        <w:rPr>
          <w:color w:val="000000"/>
        </w:rPr>
        <w:t>.</w:t>
      </w:r>
      <w:r>
        <w:rPr>
          <w:rFonts w:hint="eastAsia"/>
          <w:color w:val="000000"/>
          <w:lang w:eastAsia="zh-CN"/>
        </w:rPr>
        <w:t xml:space="preserve"> </w:t>
      </w:r>
      <w:r>
        <w:rPr>
          <w:color w:val="000000"/>
        </w:rPr>
        <w:t>B</w:t>
      </w:r>
      <w:r>
        <w:rPr>
          <w:rFonts w:hint="eastAsia"/>
          <w:color w:val="000000"/>
          <w:lang w:eastAsia="zh-CN"/>
        </w:rPr>
        <w:t>1,</w:t>
      </w:r>
      <w:r>
        <w:rPr>
          <w:color w:val="000000"/>
          <w:lang w:eastAsia="zh-CN"/>
        </w:rPr>
        <w:t xml:space="preserve"> B2, B3</w:t>
      </w:r>
      <w:r w:rsidR="004471B3">
        <w:rPr>
          <w:color w:val="000000"/>
          <w:lang w:eastAsia="zh-CN"/>
        </w:rPr>
        <w:t>, B4</w:t>
      </w:r>
      <w:r>
        <w:rPr>
          <w:color w:val="000000"/>
          <w:lang w:eastAsia="zh-CN"/>
        </w:rPr>
        <w:t xml:space="preserve"> parameters are initialized with 0.1.</w:t>
      </w:r>
    </w:p>
    <w:p w:rsidR="00144634" w:rsidRDefault="00144634" w:rsidP="008A00FF">
      <w:pPr>
        <w:pStyle w:val="2"/>
        <w:ind w:left="0" w:firstLine="0"/>
        <w:rPr>
          <w:color w:val="000000"/>
        </w:rPr>
      </w:pPr>
      <w:r>
        <w:rPr>
          <w:color w:val="000000"/>
        </w:rPr>
        <w:t>3.</w:t>
      </w:r>
      <w:r w:rsidR="008A00FF">
        <w:rPr>
          <w:color w:val="000000"/>
        </w:rPr>
        <w:t xml:space="preserve">4 </w:t>
      </w:r>
      <w:r w:rsidR="00732A54">
        <w:rPr>
          <w:color w:val="000000"/>
        </w:rPr>
        <w:t>Batch Shuffle</w:t>
      </w:r>
    </w:p>
    <w:p w:rsidR="008A00FF" w:rsidRDefault="00144634" w:rsidP="00DC6F6C">
      <w:pPr>
        <w:pStyle w:val="PARAGRAPHnoindent"/>
        <w:ind w:firstLineChars="100" w:firstLine="190"/>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sidRPr="008A00FF">
        <w:rPr>
          <w:color w:val="FF0000"/>
        </w:rPr>
        <w:t xml:space="preserve"> </w:t>
      </w:r>
      <w:r w:rsidR="008A00FF" w:rsidRPr="008A00FF">
        <w:rPr>
          <w:color w:val="FF0000"/>
          <w:vertAlign w:val="superscript"/>
        </w:rPr>
        <w:t>[</w:t>
      </w:r>
      <w:r w:rsidR="00B54143">
        <w:rPr>
          <w:color w:val="FF0000"/>
          <w:vertAlign w:val="superscript"/>
        </w:rPr>
        <w:t>5</w:t>
      </w:r>
      <w:r w:rsidR="008A00FF" w:rsidRPr="008A00FF">
        <w:rPr>
          <w:color w:val="FF0000"/>
          <w:vertAlign w:val="superscript"/>
        </w:rPr>
        <w:t>]</w:t>
      </w:r>
      <w:r w:rsidRPr="00144634">
        <w:rPr>
          <w:color w:val="000000"/>
        </w:rPr>
        <w:t xml:space="preserve">. </w:t>
      </w:r>
    </w:p>
    <w:p w:rsidR="00732A54" w:rsidRPr="00732A54" w:rsidRDefault="00732A54" w:rsidP="00732A54">
      <w:pPr>
        <w:pStyle w:val="2"/>
        <w:ind w:left="0" w:firstLine="0"/>
        <w:rPr>
          <w:color w:val="000000"/>
        </w:rPr>
      </w:pPr>
      <w:r>
        <w:rPr>
          <w:color w:val="000000"/>
        </w:rPr>
        <w:t>3.</w:t>
      </w:r>
      <w:r w:rsidR="00C7256B">
        <w:rPr>
          <w:color w:val="000000"/>
        </w:rPr>
        <w:t>5</w:t>
      </w:r>
      <w:r>
        <w:rPr>
          <w:color w:val="000000"/>
        </w:rPr>
        <w:t xml:space="preserve"> Testing</w:t>
      </w: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192671" w:rsidRDefault="003410C8" w:rsidP="00A36860">
      <w:pPr>
        <w:pStyle w:val="1"/>
      </w:pPr>
      <w:r>
        <w:rPr>
          <w:color w:val="000000"/>
        </w:rPr>
        <w:t>4</w:t>
      </w:r>
      <w:r>
        <w:rPr>
          <w:color w:val="000000"/>
        </w:rPr>
        <w:tab/>
      </w:r>
      <w:r w:rsidR="000A3B80">
        <w:rPr>
          <w:color w:val="000000"/>
        </w:rPr>
        <w:t>E</w:t>
      </w:r>
      <w:r w:rsidR="00B8309B">
        <w:rPr>
          <w:color w:val="000000"/>
        </w:rPr>
        <w:t>xperiments</w:t>
      </w:r>
      <w:r w:rsidR="00C0768A">
        <w:rPr>
          <w:color w:val="000000"/>
        </w:rPr>
        <w:t xml:space="preserve"> and Conclusion</w:t>
      </w:r>
      <w:r w:rsidR="00E44E01">
        <w:t xml:space="preserve"> </w:t>
      </w:r>
    </w:p>
    <w:p w:rsidR="003C7902" w:rsidRDefault="003C7902" w:rsidP="00DC6F6C">
      <w:pPr>
        <w:pStyle w:val="PARAGRAPHnoindent"/>
        <w:ind w:firstLineChars="100" w:firstLine="190"/>
      </w:pPr>
      <w:r>
        <w:t xml:space="preserve">We have trained the network on 50000 samples and for </w:t>
      </w:r>
      <w:r w:rsidR="0045383D">
        <w:t>5</w:t>
      </w:r>
      <w:r>
        <w:t xml:space="preserve"> epochs.</w:t>
      </w:r>
    </w:p>
    <w:p w:rsidR="00196972" w:rsidRDefault="00196972" w:rsidP="00196972">
      <w:pPr>
        <w:pStyle w:val="2"/>
        <w:ind w:left="0" w:firstLine="0"/>
      </w:pPr>
      <w:r>
        <w:t>4.1 Select Dropout Rate</w:t>
      </w:r>
    </w:p>
    <w:p w:rsidR="00196972" w:rsidRPr="009B7C7A" w:rsidRDefault="00196972" w:rsidP="00196972">
      <w:pPr>
        <w:pStyle w:val="3"/>
      </w:pPr>
      <w:r>
        <w:t xml:space="preserve">4.1.1 </w:t>
      </w:r>
      <w:proofErr w:type="spellStart"/>
      <w:r>
        <w:t>Nueral</w:t>
      </w:r>
      <w:proofErr w:type="spellEnd"/>
      <w:r>
        <w:t xml:space="preserve"> Network Dropout Rate</w:t>
      </w:r>
    </w:p>
    <w:p w:rsidR="00196972" w:rsidRDefault="00196972" w:rsidP="00295C8D">
      <w:pPr>
        <w:pStyle w:val="PARAGRAPHnoindent"/>
        <w:ind w:firstLineChars="100" w:firstLine="190"/>
      </w:pPr>
      <w:r>
        <w:t xml:space="preserve">We have changed the dropout rate from 0.1 to 0.9 and print the accuracy on the </w:t>
      </w:r>
      <w:proofErr w:type="spellStart"/>
      <w:r>
        <w:t>testset</w:t>
      </w:r>
      <w:proofErr w:type="spellEnd"/>
      <w:r>
        <w:t xml:space="preserve"> after training for one epoch. We observed that a dropout rate of 0.1(</w:t>
      </w:r>
      <w:proofErr w:type="spellStart"/>
      <w:r>
        <w:t>keep_prob</w:t>
      </w:r>
      <w:proofErr w:type="spellEnd"/>
      <w:r>
        <w:t xml:space="preserve">=0.9) yields the highest accuracy. So, we have chosen 0.1 dropout rate for the rest of the </w:t>
      </w:r>
      <w:proofErr w:type="gramStart"/>
      <w:r>
        <w:t>experiments(</w:t>
      </w:r>
      <w:proofErr w:type="gramEnd"/>
      <w:r>
        <w:t xml:space="preserve">set </w:t>
      </w:r>
      <w:proofErr w:type="spellStart"/>
      <w:r>
        <w:t>keep_prob</w:t>
      </w:r>
      <w:proofErr w:type="spellEnd"/>
      <w:r>
        <w:t xml:space="preserve"> as 0.9).</w:t>
      </w:r>
    </w:p>
    <w:p w:rsidR="00196972" w:rsidRPr="0013790B" w:rsidRDefault="00196972" w:rsidP="00196972">
      <w:pPr>
        <w:pStyle w:val="PARAGRAPH"/>
      </w:pPr>
    </w:p>
    <w:tbl>
      <w:tblPr>
        <w:tblStyle w:val="af5"/>
        <w:tblW w:w="0" w:type="auto"/>
        <w:tblLook w:val="04A0" w:firstRow="1" w:lastRow="0" w:firstColumn="1" w:lastColumn="0" w:noHBand="0" w:noVBand="1"/>
      </w:tblPr>
      <w:tblGrid>
        <w:gridCol w:w="2551"/>
        <w:gridCol w:w="2552"/>
      </w:tblGrid>
      <w:tr w:rsidR="00196972" w:rsidTr="00B6685D">
        <w:tc>
          <w:tcPr>
            <w:tcW w:w="2551" w:type="dxa"/>
          </w:tcPr>
          <w:p w:rsidR="00196972" w:rsidRDefault="00196972" w:rsidP="00B6685D">
            <w:pPr>
              <w:pStyle w:val="PARAGRAPH"/>
              <w:ind w:firstLine="0"/>
              <w:jc w:val="center"/>
              <w:rPr>
                <w:lang w:eastAsia="zh-CN"/>
              </w:rPr>
            </w:pPr>
            <w:r>
              <w:rPr>
                <w:lang w:eastAsia="zh-CN"/>
              </w:rPr>
              <w:t>Dropout Rate(</w:t>
            </w:r>
            <w:proofErr w:type="spellStart"/>
            <w:r>
              <w:rPr>
                <w:lang w:eastAsia="zh-CN"/>
              </w:rPr>
              <w:t>keep_prob</w:t>
            </w:r>
            <w:proofErr w:type="spellEnd"/>
            <w:r>
              <w:rPr>
                <w:lang w:eastAsia="zh-CN"/>
              </w:rPr>
              <w:t>)</w:t>
            </w:r>
          </w:p>
        </w:tc>
        <w:tc>
          <w:tcPr>
            <w:tcW w:w="2552" w:type="dxa"/>
          </w:tcPr>
          <w:p w:rsidR="00196972" w:rsidRDefault="00196972" w:rsidP="00B6685D">
            <w:pPr>
              <w:pStyle w:val="PARAGRAPH"/>
              <w:ind w:firstLine="0"/>
              <w:jc w:val="center"/>
              <w:rPr>
                <w:lang w:eastAsia="zh-CN"/>
              </w:rPr>
            </w:pPr>
            <w:r>
              <w:rPr>
                <w:lang w:eastAsia="zh-CN"/>
              </w:rPr>
              <w:t>Accuracy</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.1</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7.21%</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.2</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7.89%</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.3</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.4</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8.17%</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.5</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8.43%</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.6</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8.34%</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.7</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8.5%</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.8</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8.41%</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.9</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8.61%</w:t>
            </w:r>
          </w:p>
        </w:tc>
      </w:tr>
    </w:tbl>
    <w:p w:rsidR="00196972" w:rsidRPr="009B7C7A" w:rsidRDefault="00196972" w:rsidP="00196972">
      <w:pPr>
        <w:pStyle w:val="3"/>
      </w:pPr>
      <w:r>
        <w:t xml:space="preserve">4.1.2 Convolutional </w:t>
      </w:r>
      <w:proofErr w:type="spellStart"/>
      <w:r>
        <w:t>Nueral</w:t>
      </w:r>
      <w:proofErr w:type="spellEnd"/>
      <w:r>
        <w:t xml:space="preserve"> Network Dropout Rate</w:t>
      </w:r>
    </w:p>
    <w:p w:rsidR="00196972" w:rsidRDefault="00196972" w:rsidP="00F572A3">
      <w:pPr>
        <w:pStyle w:val="PARAGRAPHnoindent"/>
        <w:ind w:firstLineChars="100" w:firstLine="190"/>
      </w:pPr>
      <w:r>
        <w:t xml:space="preserve">We have changed the dropout rate from 0.1 to 0.9 and print the accuracy on the </w:t>
      </w:r>
      <w:proofErr w:type="spellStart"/>
      <w:r>
        <w:t>testset</w:t>
      </w:r>
      <w:proofErr w:type="spellEnd"/>
      <w:r>
        <w:t xml:space="preserve"> after training for one epoch. We observed that a dropout rate of 0.1(</w:t>
      </w:r>
      <w:proofErr w:type="spellStart"/>
      <w:r>
        <w:t>keep_prob</w:t>
      </w:r>
      <w:proofErr w:type="spellEnd"/>
      <w:r>
        <w:t xml:space="preserve">=0.9) yields the highest accuracy. So, we have chosen 0.1 dropout rate for the rest of the </w:t>
      </w:r>
      <w:proofErr w:type="gramStart"/>
      <w:r>
        <w:t>experiments(</w:t>
      </w:r>
      <w:proofErr w:type="gramEnd"/>
      <w:r>
        <w:t xml:space="preserve">set </w:t>
      </w:r>
      <w:proofErr w:type="spellStart"/>
      <w:r>
        <w:t>keep_prob</w:t>
      </w:r>
      <w:proofErr w:type="spellEnd"/>
      <w:r>
        <w:t xml:space="preserve"> as 0.9).</w:t>
      </w:r>
    </w:p>
    <w:p w:rsidR="00196972" w:rsidRPr="00DC119E" w:rsidRDefault="00196972" w:rsidP="00196972">
      <w:pPr>
        <w:pStyle w:val="PARAGRAPH"/>
      </w:pPr>
    </w:p>
    <w:tbl>
      <w:tblPr>
        <w:tblStyle w:val="af5"/>
        <w:tblW w:w="0" w:type="auto"/>
        <w:tblLook w:val="04A0" w:firstRow="1" w:lastRow="0" w:firstColumn="1" w:lastColumn="0" w:noHBand="0" w:noVBand="1"/>
      </w:tblPr>
      <w:tblGrid>
        <w:gridCol w:w="2551"/>
        <w:gridCol w:w="2552"/>
      </w:tblGrid>
      <w:tr w:rsidR="00196972" w:rsidTr="00B6685D">
        <w:tc>
          <w:tcPr>
            <w:tcW w:w="2551" w:type="dxa"/>
          </w:tcPr>
          <w:p w:rsidR="00196972" w:rsidRDefault="00196972" w:rsidP="00B6685D">
            <w:pPr>
              <w:pStyle w:val="PARAGRAPH"/>
              <w:ind w:firstLine="0"/>
              <w:jc w:val="center"/>
              <w:rPr>
                <w:lang w:eastAsia="zh-CN"/>
              </w:rPr>
            </w:pPr>
            <w:r>
              <w:rPr>
                <w:lang w:eastAsia="zh-CN"/>
              </w:rPr>
              <w:t>Dropout Rate(</w:t>
            </w:r>
            <w:proofErr w:type="spellStart"/>
            <w:r>
              <w:rPr>
                <w:lang w:eastAsia="zh-CN"/>
              </w:rPr>
              <w:t>keep_prob</w:t>
            </w:r>
            <w:proofErr w:type="spellEnd"/>
            <w:r>
              <w:rPr>
                <w:lang w:eastAsia="zh-CN"/>
              </w:rPr>
              <w:t>)</w:t>
            </w:r>
          </w:p>
        </w:tc>
        <w:tc>
          <w:tcPr>
            <w:tcW w:w="2552" w:type="dxa"/>
          </w:tcPr>
          <w:p w:rsidR="00196972" w:rsidRDefault="00196972" w:rsidP="00B6685D">
            <w:pPr>
              <w:pStyle w:val="PARAGRAPH"/>
              <w:ind w:firstLine="0"/>
              <w:jc w:val="center"/>
              <w:rPr>
                <w:lang w:eastAsia="zh-CN"/>
              </w:rPr>
            </w:pPr>
            <w:r>
              <w:rPr>
                <w:lang w:eastAsia="zh-CN"/>
              </w:rPr>
              <w:t>Accuracy</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.1</w:t>
            </w:r>
          </w:p>
        </w:tc>
        <w:tc>
          <w:tcPr>
            <w:tcW w:w="2552" w:type="dxa"/>
          </w:tcPr>
          <w:p w:rsidR="00196972" w:rsidRDefault="00196972" w:rsidP="00B6685D">
            <w:pPr>
              <w:pStyle w:val="PARAGRAPH"/>
              <w:ind w:firstLine="0"/>
              <w:jc w:val="center"/>
              <w:rPr>
                <w:lang w:eastAsia="zh-CN"/>
              </w:rPr>
            </w:pPr>
            <w:r>
              <w:rPr>
                <w:lang w:eastAsia="zh-CN"/>
              </w:rPr>
              <w:t>47.56%</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.2</w:t>
            </w:r>
          </w:p>
        </w:tc>
        <w:tc>
          <w:tcPr>
            <w:tcW w:w="2552" w:type="dxa"/>
          </w:tcPr>
          <w:p w:rsidR="00196972" w:rsidRDefault="00196972" w:rsidP="00B6685D">
            <w:pPr>
              <w:pStyle w:val="PARAGRAPH"/>
              <w:ind w:firstLine="0"/>
              <w:jc w:val="center"/>
              <w:rPr>
                <w:lang w:eastAsia="zh-CN"/>
              </w:rPr>
            </w:pPr>
            <w:r>
              <w:rPr>
                <w:lang w:eastAsia="zh-CN"/>
              </w:rPr>
              <w:t>90.97%</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.3</w:t>
            </w:r>
          </w:p>
        </w:tc>
        <w:tc>
          <w:tcPr>
            <w:tcW w:w="2552" w:type="dxa"/>
          </w:tcPr>
          <w:p w:rsidR="00196972" w:rsidRDefault="00196972" w:rsidP="00B6685D">
            <w:pPr>
              <w:pStyle w:val="PARAGRAPH"/>
              <w:ind w:firstLine="0"/>
              <w:jc w:val="center"/>
              <w:rPr>
                <w:lang w:eastAsia="zh-CN"/>
              </w:rPr>
            </w:pPr>
            <w:r>
              <w:rPr>
                <w:lang w:eastAsia="zh-CN"/>
              </w:rPr>
              <w:t>90.98%</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.4</w:t>
            </w:r>
          </w:p>
        </w:tc>
        <w:tc>
          <w:tcPr>
            <w:tcW w:w="2552" w:type="dxa"/>
          </w:tcPr>
          <w:p w:rsidR="00196972" w:rsidRDefault="00196972" w:rsidP="00B6685D">
            <w:pPr>
              <w:pStyle w:val="PARAGRAPH"/>
              <w:ind w:firstLine="0"/>
              <w:jc w:val="center"/>
              <w:rPr>
                <w:lang w:eastAsia="zh-CN"/>
              </w:rPr>
            </w:pPr>
            <w:r>
              <w:rPr>
                <w:lang w:eastAsia="zh-CN"/>
              </w:rPr>
              <w:t>94.51%</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.5</w:t>
            </w:r>
          </w:p>
        </w:tc>
        <w:tc>
          <w:tcPr>
            <w:tcW w:w="2552" w:type="dxa"/>
          </w:tcPr>
          <w:p w:rsidR="00196972" w:rsidRDefault="00196972" w:rsidP="00B6685D">
            <w:pPr>
              <w:pStyle w:val="PARAGRAPH"/>
              <w:ind w:firstLine="0"/>
              <w:jc w:val="center"/>
              <w:rPr>
                <w:lang w:eastAsia="zh-CN"/>
              </w:rPr>
            </w:pPr>
            <w:r>
              <w:rPr>
                <w:lang w:eastAsia="zh-CN"/>
              </w:rPr>
              <w:t>95.13%</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.6</w:t>
            </w:r>
          </w:p>
        </w:tc>
        <w:tc>
          <w:tcPr>
            <w:tcW w:w="2552" w:type="dxa"/>
          </w:tcPr>
          <w:p w:rsidR="00196972" w:rsidRDefault="00196972" w:rsidP="00B6685D">
            <w:pPr>
              <w:pStyle w:val="PARAGRAPH"/>
              <w:ind w:firstLine="0"/>
              <w:jc w:val="center"/>
              <w:rPr>
                <w:lang w:eastAsia="zh-CN"/>
              </w:rPr>
            </w:pPr>
            <w:r>
              <w:rPr>
                <w:lang w:eastAsia="zh-CN"/>
              </w:rPr>
              <w:t>95.78%</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.7</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5.88%</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.8</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6.03%</w:t>
            </w:r>
          </w:p>
        </w:tc>
      </w:tr>
      <w:tr w:rsidR="00196972" w:rsidTr="00B6685D">
        <w:tc>
          <w:tcPr>
            <w:tcW w:w="2551" w:type="dxa"/>
          </w:tcPr>
          <w:p w:rsidR="00196972" w:rsidRDefault="00196972" w:rsidP="00B6685D">
            <w:pPr>
              <w:pStyle w:val="PARAGRAPH"/>
              <w:ind w:firstLine="0"/>
              <w:jc w:val="center"/>
              <w:rPr>
                <w:lang w:eastAsia="zh-CN"/>
              </w:rPr>
            </w:pPr>
            <w:r>
              <w:rPr>
                <w:rFonts w:hint="eastAsia"/>
                <w:lang w:eastAsia="zh-CN"/>
              </w:rPr>
              <w:t>0</w:t>
            </w:r>
            <w:r>
              <w:rPr>
                <w:lang w:eastAsia="zh-CN"/>
              </w:rPr>
              <w:t>.9</w:t>
            </w:r>
          </w:p>
        </w:tc>
        <w:tc>
          <w:tcPr>
            <w:tcW w:w="2552" w:type="dxa"/>
          </w:tcPr>
          <w:p w:rsidR="00196972" w:rsidRDefault="00196972" w:rsidP="00B6685D">
            <w:pPr>
              <w:pStyle w:val="PARAGRAPH"/>
              <w:ind w:firstLine="0"/>
              <w:jc w:val="center"/>
              <w:rPr>
                <w:lang w:eastAsia="zh-CN"/>
              </w:rPr>
            </w:pPr>
            <w:r>
              <w:rPr>
                <w:rFonts w:hint="eastAsia"/>
                <w:lang w:eastAsia="zh-CN"/>
              </w:rPr>
              <w:t>9</w:t>
            </w:r>
            <w:r>
              <w:rPr>
                <w:lang w:eastAsia="zh-CN"/>
              </w:rPr>
              <w:t>6.68%</w:t>
            </w:r>
          </w:p>
        </w:tc>
      </w:tr>
    </w:tbl>
    <w:p w:rsidR="00E56744" w:rsidRDefault="00E56744" w:rsidP="00E56744">
      <w:pPr>
        <w:pStyle w:val="2"/>
      </w:pPr>
      <w:r>
        <w:t>4.2 Learning Rate</w:t>
      </w:r>
    </w:p>
    <w:p w:rsidR="00E56744" w:rsidRDefault="00E56744" w:rsidP="005E7E4F">
      <w:pPr>
        <w:pStyle w:val="PARAGRAPHnoindent"/>
        <w:ind w:firstLineChars="100" w:firstLine="190"/>
      </w:pPr>
      <w:r>
        <w:t xml:space="preserve">We have </w:t>
      </w:r>
      <w:proofErr w:type="spellStart"/>
      <w:r>
        <w:t>analysed</w:t>
      </w:r>
      <w:proofErr w:type="spellEnd"/>
      <w:r>
        <w:t xml:space="preserve"> various learning rates. For a learning rate of 0.001, a high accuracy is reached after 5 </w:t>
      </w:r>
      <w:proofErr w:type="gramStart"/>
      <w:r>
        <w:t>epoch</w:t>
      </w:r>
      <w:proofErr w:type="gramEnd"/>
      <w:r>
        <w:t xml:space="preserve">. The accuracy is </w:t>
      </w:r>
      <w:proofErr w:type="gramStart"/>
      <w:r>
        <w:t>more better</w:t>
      </w:r>
      <w:proofErr w:type="gramEnd"/>
      <w:r>
        <w:t xml:space="preserve"> if we use learning rate decay strategy in our </w:t>
      </w:r>
      <w:proofErr w:type="spellStart"/>
      <w:r>
        <w:t>Nueral</w:t>
      </w:r>
      <w:proofErr w:type="spellEnd"/>
      <w:r>
        <w:t xml:space="preserve"> Network.</w:t>
      </w:r>
    </w:p>
    <w:p w:rsidR="00E56744" w:rsidRPr="008D46D2" w:rsidRDefault="00E56744" w:rsidP="00E56744">
      <w:pPr>
        <w:pStyle w:val="PARAGRAPH"/>
        <w:rPr>
          <w:lang w:eastAsia="zh-CN"/>
        </w:rPr>
      </w:pPr>
      <w:r>
        <w:rPr>
          <w:rFonts w:hint="eastAsia"/>
          <w:lang w:eastAsia="zh-CN"/>
        </w:rPr>
        <w:t>I</w:t>
      </w:r>
      <w:r>
        <w:rPr>
          <w:lang w:eastAsia="zh-CN"/>
        </w:rPr>
        <w:t xml:space="preserve">n our </w:t>
      </w:r>
      <w:proofErr w:type="spellStart"/>
      <w:r>
        <w:rPr>
          <w:lang w:eastAsia="zh-CN"/>
        </w:rPr>
        <w:t>leraning</w:t>
      </w:r>
      <w:proofErr w:type="spellEnd"/>
      <w:r>
        <w:rPr>
          <w:lang w:eastAsia="zh-CN"/>
        </w:rPr>
        <w:t xml:space="preserve"> rate decay strategy, we set the decay rate to 0.96 and set the decay step to 100.</w:t>
      </w:r>
    </w:p>
    <w:p w:rsidR="00E56744" w:rsidRPr="00BE6DE6" w:rsidRDefault="00E56744" w:rsidP="00E56744">
      <w:pPr>
        <w:pStyle w:val="PARAGRAPH"/>
      </w:pPr>
    </w:p>
    <w:tbl>
      <w:tblPr>
        <w:tblStyle w:val="af5"/>
        <w:tblW w:w="0" w:type="auto"/>
        <w:tblLook w:val="04A0" w:firstRow="1" w:lastRow="0" w:firstColumn="1" w:lastColumn="0" w:noHBand="0" w:noVBand="1"/>
      </w:tblPr>
      <w:tblGrid>
        <w:gridCol w:w="2551"/>
        <w:gridCol w:w="2552"/>
      </w:tblGrid>
      <w:tr w:rsidR="00E56744" w:rsidTr="00B6685D">
        <w:tc>
          <w:tcPr>
            <w:tcW w:w="2551" w:type="dxa"/>
          </w:tcPr>
          <w:p w:rsidR="00E56744" w:rsidRDefault="00E56744" w:rsidP="00B6685D">
            <w:pPr>
              <w:pStyle w:val="PARAGRAPH"/>
              <w:ind w:firstLine="0"/>
              <w:jc w:val="center"/>
              <w:rPr>
                <w:lang w:eastAsia="zh-CN"/>
              </w:rPr>
            </w:pPr>
            <w:r>
              <w:rPr>
                <w:rFonts w:hint="eastAsia"/>
                <w:lang w:eastAsia="zh-CN"/>
              </w:rPr>
              <w:t>M</w:t>
            </w:r>
            <w:r>
              <w:rPr>
                <w:lang w:eastAsia="zh-CN"/>
              </w:rPr>
              <w:t xml:space="preserve">odel </w:t>
            </w:r>
            <w:proofErr w:type="gramStart"/>
            <w:r>
              <w:rPr>
                <w:lang w:eastAsia="zh-CN"/>
              </w:rPr>
              <w:t>And</w:t>
            </w:r>
            <w:proofErr w:type="gramEnd"/>
            <w:r>
              <w:rPr>
                <w:lang w:eastAsia="zh-CN"/>
              </w:rPr>
              <w:t xml:space="preserve"> </w:t>
            </w:r>
            <w:proofErr w:type="spellStart"/>
            <w:r>
              <w:rPr>
                <w:lang w:eastAsia="zh-CN"/>
              </w:rPr>
              <w:t>Stategy</w:t>
            </w:r>
            <w:proofErr w:type="spellEnd"/>
          </w:p>
        </w:tc>
        <w:tc>
          <w:tcPr>
            <w:tcW w:w="2552" w:type="dxa"/>
          </w:tcPr>
          <w:p w:rsidR="00E56744" w:rsidRDefault="00E56744" w:rsidP="00B6685D">
            <w:pPr>
              <w:pStyle w:val="PARAGRAPH"/>
              <w:ind w:firstLine="0"/>
              <w:jc w:val="center"/>
              <w:rPr>
                <w:lang w:eastAsia="zh-CN"/>
              </w:rPr>
            </w:pPr>
            <w:r>
              <w:rPr>
                <w:lang w:eastAsia="zh-CN"/>
              </w:rPr>
              <w:t>Accuracy</w:t>
            </w:r>
          </w:p>
        </w:tc>
      </w:tr>
      <w:tr w:rsidR="00E56744" w:rsidTr="00B6685D">
        <w:tc>
          <w:tcPr>
            <w:tcW w:w="2551" w:type="dxa"/>
          </w:tcPr>
          <w:p w:rsidR="00E56744" w:rsidRDefault="00E56744" w:rsidP="00B6685D">
            <w:pPr>
              <w:pStyle w:val="PARAGRAPH"/>
              <w:ind w:firstLine="0"/>
              <w:jc w:val="center"/>
              <w:rPr>
                <w:lang w:eastAsia="zh-CN"/>
              </w:rPr>
            </w:pPr>
            <w:proofErr w:type="spellStart"/>
            <w:r>
              <w:rPr>
                <w:lang w:eastAsia="zh-CN"/>
              </w:rPr>
              <w:t>nn</w:t>
            </w:r>
            <w:proofErr w:type="spellEnd"/>
            <w:r>
              <w:rPr>
                <w:lang w:eastAsia="zh-CN"/>
              </w:rPr>
              <w:t xml:space="preserve">, fix </w:t>
            </w:r>
            <w:proofErr w:type="spellStart"/>
            <w:r>
              <w:rPr>
                <w:lang w:eastAsia="zh-CN"/>
              </w:rPr>
              <w:t>lr</w:t>
            </w:r>
            <w:proofErr w:type="spellEnd"/>
            <w:r>
              <w:rPr>
                <w:lang w:eastAsia="zh-CN"/>
              </w:rPr>
              <w:t xml:space="preserve"> = 0.001</w:t>
            </w:r>
          </w:p>
        </w:tc>
        <w:tc>
          <w:tcPr>
            <w:tcW w:w="2552" w:type="dxa"/>
          </w:tcPr>
          <w:p w:rsidR="00E56744" w:rsidRDefault="00E56744" w:rsidP="00B6685D">
            <w:pPr>
              <w:pStyle w:val="PARAGRAPH"/>
              <w:ind w:firstLine="0"/>
              <w:jc w:val="center"/>
              <w:rPr>
                <w:lang w:eastAsia="zh-CN"/>
              </w:rPr>
            </w:pPr>
            <w:r>
              <w:rPr>
                <w:rFonts w:hint="eastAsia"/>
                <w:lang w:eastAsia="zh-CN"/>
              </w:rPr>
              <w:t>9</w:t>
            </w:r>
            <w:r>
              <w:rPr>
                <w:lang w:eastAsia="zh-CN"/>
              </w:rPr>
              <w:t>7.71%</w:t>
            </w:r>
          </w:p>
        </w:tc>
      </w:tr>
      <w:tr w:rsidR="00E56744" w:rsidTr="00B6685D">
        <w:tc>
          <w:tcPr>
            <w:tcW w:w="2551" w:type="dxa"/>
          </w:tcPr>
          <w:p w:rsidR="00E56744" w:rsidRDefault="00E56744" w:rsidP="00B6685D">
            <w:pPr>
              <w:pStyle w:val="PARAGRAPH"/>
              <w:ind w:firstLine="0"/>
              <w:jc w:val="center"/>
              <w:rPr>
                <w:lang w:eastAsia="zh-CN"/>
              </w:rPr>
            </w:pPr>
            <w:proofErr w:type="spellStart"/>
            <w:r>
              <w:rPr>
                <w:lang w:eastAsia="zh-CN"/>
              </w:rPr>
              <w:t>nn</w:t>
            </w:r>
            <w:proofErr w:type="spellEnd"/>
            <w:r>
              <w:rPr>
                <w:lang w:eastAsia="zh-CN"/>
              </w:rPr>
              <w:t xml:space="preserve">, </w:t>
            </w:r>
            <w:proofErr w:type="spellStart"/>
            <w:r>
              <w:rPr>
                <w:lang w:eastAsia="zh-CN"/>
              </w:rPr>
              <w:t>lr</w:t>
            </w:r>
            <w:proofErr w:type="spellEnd"/>
            <w:r>
              <w:rPr>
                <w:lang w:eastAsia="zh-CN"/>
              </w:rPr>
              <w:t xml:space="preserve"> decay</w:t>
            </w:r>
          </w:p>
        </w:tc>
        <w:tc>
          <w:tcPr>
            <w:tcW w:w="2552" w:type="dxa"/>
          </w:tcPr>
          <w:p w:rsidR="00E56744" w:rsidRDefault="00E56744" w:rsidP="00B6685D">
            <w:pPr>
              <w:pStyle w:val="PARAGRAPH"/>
              <w:ind w:firstLine="0"/>
              <w:jc w:val="center"/>
              <w:rPr>
                <w:lang w:eastAsia="zh-CN"/>
              </w:rPr>
            </w:pPr>
            <w:r>
              <w:rPr>
                <w:lang w:eastAsia="zh-CN"/>
              </w:rPr>
              <w:t>98.09%</w:t>
            </w:r>
          </w:p>
        </w:tc>
      </w:tr>
      <w:tr w:rsidR="00E56744" w:rsidTr="00B6685D">
        <w:tc>
          <w:tcPr>
            <w:tcW w:w="2551" w:type="dxa"/>
          </w:tcPr>
          <w:p w:rsidR="00E56744" w:rsidRDefault="00E56744" w:rsidP="00B6685D">
            <w:pPr>
              <w:pStyle w:val="PARAGRAPH"/>
              <w:ind w:firstLine="0"/>
              <w:jc w:val="center"/>
              <w:rPr>
                <w:lang w:eastAsia="zh-CN"/>
              </w:rPr>
            </w:pPr>
            <w:proofErr w:type="spellStart"/>
            <w:r>
              <w:rPr>
                <w:lang w:eastAsia="zh-CN"/>
              </w:rPr>
              <w:t>cnn</w:t>
            </w:r>
            <w:proofErr w:type="spellEnd"/>
            <w:r>
              <w:rPr>
                <w:lang w:eastAsia="zh-CN"/>
              </w:rPr>
              <w:t xml:space="preserve">, </w:t>
            </w:r>
            <w:proofErr w:type="spellStart"/>
            <w:r>
              <w:rPr>
                <w:lang w:eastAsia="zh-CN"/>
              </w:rPr>
              <w:t>lr</w:t>
            </w:r>
            <w:proofErr w:type="spellEnd"/>
            <w:r>
              <w:rPr>
                <w:lang w:eastAsia="zh-CN"/>
              </w:rPr>
              <w:t xml:space="preserve"> = 0.001</w:t>
            </w:r>
          </w:p>
        </w:tc>
        <w:tc>
          <w:tcPr>
            <w:tcW w:w="2552" w:type="dxa"/>
          </w:tcPr>
          <w:p w:rsidR="00E56744" w:rsidRDefault="00E56744" w:rsidP="00B6685D">
            <w:pPr>
              <w:pStyle w:val="PARAGRAPH"/>
              <w:ind w:firstLine="0"/>
              <w:jc w:val="center"/>
              <w:rPr>
                <w:lang w:eastAsia="zh-CN"/>
              </w:rPr>
            </w:pPr>
            <w:r>
              <w:rPr>
                <w:lang w:eastAsia="zh-CN"/>
              </w:rPr>
              <w:t>98.83%</w:t>
            </w:r>
          </w:p>
        </w:tc>
      </w:tr>
      <w:tr w:rsidR="00E56744" w:rsidTr="00B6685D">
        <w:tc>
          <w:tcPr>
            <w:tcW w:w="2551" w:type="dxa"/>
          </w:tcPr>
          <w:p w:rsidR="00E56744" w:rsidRDefault="00E56744" w:rsidP="00B6685D">
            <w:pPr>
              <w:pStyle w:val="PARAGRAPH"/>
              <w:ind w:firstLine="0"/>
              <w:jc w:val="center"/>
              <w:rPr>
                <w:lang w:eastAsia="zh-CN"/>
              </w:rPr>
            </w:pPr>
            <w:proofErr w:type="spellStart"/>
            <w:r>
              <w:rPr>
                <w:lang w:eastAsia="zh-CN"/>
              </w:rPr>
              <w:t>cnn</w:t>
            </w:r>
            <w:proofErr w:type="spellEnd"/>
            <w:r>
              <w:rPr>
                <w:lang w:eastAsia="zh-CN"/>
              </w:rPr>
              <w:t xml:space="preserve">, </w:t>
            </w:r>
            <w:proofErr w:type="spellStart"/>
            <w:r>
              <w:rPr>
                <w:lang w:eastAsia="zh-CN"/>
              </w:rPr>
              <w:t>lr</w:t>
            </w:r>
            <w:proofErr w:type="spellEnd"/>
            <w:r>
              <w:rPr>
                <w:lang w:eastAsia="zh-CN"/>
              </w:rPr>
              <w:t xml:space="preserve"> decay</w:t>
            </w:r>
          </w:p>
        </w:tc>
        <w:tc>
          <w:tcPr>
            <w:tcW w:w="2552" w:type="dxa"/>
          </w:tcPr>
          <w:p w:rsidR="00E56744" w:rsidRDefault="00E56744" w:rsidP="00B6685D">
            <w:pPr>
              <w:pStyle w:val="PARAGRAPH"/>
              <w:ind w:firstLine="0"/>
              <w:jc w:val="center"/>
              <w:rPr>
                <w:lang w:eastAsia="zh-CN"/>
              </w:rPr>
            </w:pPr>
            <w:r>
              <w:rPr>
                <w:lang w:eastAsia="zh-CN"/>
              </w:rPr>
              <w:t>98.99%</w:t>
            </w:r>
          </w:p>
        </w:tc>
      </w:tr>
    </w:tbl>
    <w:p w:rsidR="00196972" w:rsidRPr="00196972" w:rsidRDefault="00196972" w:rsidP="00196972">
      <w:pPr>
        <w:pStyle w:val="PARAGRAPH"/>
      </w:pPr>
    </w:p>
    <w:p w:rsidR="000324BF" w:rsidRDefault="000324BF" w:rsidP="000324BF">
      <w:pPr>
        <w:pStyle w:val="2"/>
        <w:rPr>
          <w:color w:val="000000"/>
        </w:rPr>
      </w:pPr>
      <w:r>
        <w:rPr>
          <w:color w:val="000000"/>
        </w:rPr>
        <w:t>4.</w:t>
      </w:r>
      <w:r w:rsidR="00367B19">
        <w:rPr>
          <w:color w:val="000000"/>
        </w:rPr>
        <w:t>3</w:t>
      </w:r>
      <w:r>
        <w:rPr>
          <w:color w:val="000000"/>
        </w:rPr>
        <w:tab/>
        <w:t>Loss</w:t>
      </w:r>
      <w:r w:rsidR="000C0471">
        <w:rPr>
          <w:color w:val="000000"/>
        </w:rPr>
        <w:t xml:space="preserve"> </w:t>
      </w:r>
      <w:r w:rsidR="00D70F8C">
        <w:rPr>
          <w:color w:val="000000"/>
        </w:rPr>
        <w:t>B</w:t>
      </w:r>
      <w:r w:rsidR="000C0471">
        <w:rPr>
          <w:color w:val="000000"/>
        </w:rPr>
        <w:t>ehavior</w:t>
      </w:r>
    </w:p>
    <w:p w:rsidR="000C0471" w:rsidRPr="000C0471" w:rsidRDefault="000C0471" w:rsidP="000C0471">
      <w:pPr>
        <w:pStyle w:val="3"/>
      </w:pPr>
      <w:r>
        <w:t>4.</w:t>
      </w:r>
      <w:r w:rsidR="00367B19">
        <w:t>3</w:t>
      </w:r>
      <w:r>
        <w:t xml:space="preserve">.1 </w:t>
      </w:r>
      <w:proofErr w:type="spellStart"/>
      <w:r w:rsidR="00063833">
        <w:t>Nueral</w:t>
      </w:r>
      <w:proofErr w:type="spellEnd"/>
      <w:r w:rsidR="00063833">
        <w:t xml:space="preserve"> Network Loss Behavio</w:t>
      </w:r>
      <w:r w:rsidR="002C344C">
        <w:t>r</w:t>
      </w:r>
    </w:p>
    <w:p w:rsidR="00B00437" w:rsidRDefault="006C7C74" w:rsidP="00DC6F6C">
      <w:pPr>
        <w:pStyle w:val="PARAGRAPH"/>
        <w:ind w:firstLineChars="100" w:firstLine="190"/>
      </w:pPr>
      <w:r>
        <w:t>Every ten step</w:t>
      </w:r>
      <w:r w:rsidRPr="009C3E6E">
        <w:t xml:space="preserve">, the network is evaluated on the validation dataset </w:t>
      </w:r>
      <w:r>
        <w:t>and the training dataset. T</w:t>
      </w:r>
      <w:r w:rsidRPr="009C3E6E">
        <w:t xml:space="preserve">he loss is plotted </w:t>
      </w:r>
      <w:r w:rsidRPr="009C3E6E">
        <w:lastRenderedPageBreak/>
        <w:t xml:space="preserve">against the </w:t>
      </w:r>
      <w:r>
        <w:t>step</w:t>
      </w:r>
      <w:r w:rsidRPr="009C3E6E">
        <w:t xml:space="preserve"> in Fig. 4.</w:t>
      </w:r>
      <w:r w:rsidR="00367B19">
        <w:t>3</w:t>
      </w:r>
      <w:r w:rsidRPr="009C3E6E">
        <w:t>.</w:t>
      </w:r>
      <w:r>
        <w:t>1</w:t>
      </w:r>
      <w:r w:rsidR="00F318BB">
        <w:t xml:space="preserve"> and Fig 4.3.2</w:t>
      </w:r>
      <w:r w:rsidRPr="009C3E6E">
        <w:t xml:space="preserve"> </w:t>
      </w:r>
    </w:p>
    <w:p w:rsidR="00C4258E" w:rsidRDefault="00C4258E" w:rsidP="00DA0D8C">
      <w:pPr>
        <w:pStyle w:val="PARAGRAPH"/>
        <w:ind w:firstLine="0"/>
      </w:pPr>
      <w:r>
        <w:rPr>
          <w:noProof/>
        </w:rPr>
        <w:drawing>
          <wp:anchor distT="0" distB="0" distL="114300" distR="114300" simplePos="0" relativeHeight="251661824" behindDoc="0" locked="0" layoutInCell="1" allowOverlap="1" wp14:anchorId="368FF49F">
            <wp:simplePos x="0" y="0"/>
            <wp:positionH relativeFrom="column">
              <wp:posOffset>281940</wp:posOffset>
            </wp:positionH>
            <wp:positionV relativeFrom="paragraph">
              <wp:posOffset>400050</wp:posOffset>
            </wp:positionV>
            <wp:extent cx="2419350" cy="1514475"/>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19350" cy="1514475"/>
                    </a:xfrm>
                    <a:prstGeom prst="rect">
                      <a:avLst/>
                    </a:prstGeom>
                  </pic:spPr>
                </pic:pic>
              </a:graphicData>
            </a:graphic>
          </wp:anchor>
        </w:drawing>
      </w:r>
      <w:r w:rsidR="006C7C74" w:rsidRPr="009C3E6E">
        <w:t>As expected</w:t>
      </w:r>
      <w:r w:rsidR="007869DE">
        <w:t>,</w:t>
      </w:r>
      <w:r w:rsidR="006C7C74" w:rsidRPr="009C3E6E">
        <w:t xml:space="preserve"> the loss reduces as the iterations increase. </w:t>
      </w:r>
      <w:r w:rsidR="006C7C74">
        <w:t xml:space="preserve">In the first </w:t>
      </w:r>
      <w:r w:rsidR="001355C3">
        <w:t>5</w:t>
      </w:r>
      <w:r w:rsidR="006C7C74">
        <w:t>00 steps</w:t>
      </w:r>
      <w:r w:rsidR="006C7C74" w:rsidRPr="009C3E6E">
        <w:t>, the loss reduces significantly</w:t>
      </w:r>
      <w:r w:rsidR="006C7C74">
        <w:t>.</w:t>
      </w:r>
    </w:p>
    <w:p w:rsidR="00C4258E" w:rsidRDefault="00C4258E" w:rsidP="00C4258E">
      <w:pPr>
        <w:pStyle w:val="FIGURECAPTION"/>
        <w:jc w:val="center"/>
        <w:rPr>
          <w:color w:val="000000"/>
        </w:rPr>
      </w:pPr>
      <w:r>
        <w:rPr>
          <w:noProof/>
        </w:rPr>
        <w:drawing>
          <wp:anchor distT="0" distB="0" distL="114300" distR="114300" simplePos="0" relativeHeight="251666944" behindDoc="0" locked="0" layoutInCell="1" allowOverlap="1" wp14:anchorId="0A8C930C">
            <wp:simplePos x="0" y="0"/>
            <wp:positionH relativeFrom="column">
              <wp:posOffset>396875</wp:posOffset>
            </wp:positionH>
            <wp:positionV relativeFrom="paragraph">
              <wp:posOffset>2022475</wp:posOffset>
            </wp:positionV>
            <wp:extent cx="2362200" cy="153352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62200" cy="1533525"/>
                    </a:xfrm>
                    <a:prstGeom prst="rect">
                      <a:avLst/>
                    </a:prstGeom>
                  </pic:spPr>
                </pic:pic>
              </a:graphicData>
            </a:graphic>
          </wp:anchor>
        </w:drawing>
      </w:r>
      <w:r w:rsidR="007B6B4A">
        <w:rPr>
          <w:color w:val="000000"/>
        </w:rPr>
        <w:t>Fig. 4.3.1. Neural Network Loss(</w:t>
      </w:r>
      <w:proofErr w:type="spellStart"/>
      <w:r w:rsidR="007B6B4A">
        <w:rPr>
          <w:color w:val="000000"/>
        </w:rPr>
        <w:t>lr</w:t>
      </w:r>
      <w:proofErr w:type="spellEnd"/>
      <w:r w:rsidR="007B6B4A">
        <w:rPr>
          <w:color w:val="000000"/>
        </w:rPr>
        <w:t>=0.001)</w:t>
      </w:r>
    </w:p>
    <w:p w:rsidR="00CD25FB" w:rsidRPr="007B6B4A" w:rsidRDefault="00CD25FB" w:rsidP="007B6B4A">
      <w:pPr>
        <w:pStyle w:val="FIGURECAPTION"/>
        <w:jc w:val="center"/>
        <w:rPr>
          <w:color w:val="000000"/>
        </w:rPr>
      </w:pPr>
      <w:r>
        <w:rPr>
          <w:color w:val="000000"/>
        </w:rPr>
        <w:t xml:space="preserve">Fig. 4.3.2. Neural Network </w:t>
      </w:r>
      <w:proofErr w:type="gramStart"/>
      <w:r>
        <w:rPr>
          <w:color w:val="000000"/>
        </w:rPr>
        <w:t>Loss(</w:t>
      </w:r>
      <w:proofErr w:type="spellStart"/>
      <w:proofErr w:type="gramEnd"/>
      <w:r>
        <w:rPr>
          <w:color w:val="000000"/>
        </w:rPr>
        <w:t>lr</w:t>
      </w:r>
      <w:proofErr w:type="spellEnd"/>
      <w:r>
        <w:rPr>
          <w:color w:val="000000"/>
        </w:rPr>
        <w:t xml:space="preserve"> decay)</w:t>
      </w:r>
    </w:p>
    <w:p w:rsidR="00867D92" w:rsidRPr="00867D92" w:rsidRDefault="009C3E6E" w:rsidP="002E0D71">
      <w:pPr>
        <w:pStyle w:val="3"/>
      </w:pPr>
      <w:r>
        <w:t>4.</w:t>
      </w:r>
      <w:r w:rsidR="004C7D18">
        <w:t>3</w:t>
      </w:r>
      <w:r>
        <w:t xml:space="preserve">.2 </w:t>
      </w:r>
      <w:r w:rsidR="00DA0D8C">
        <w:t xml:space="preserve">Convolutional </w:t>
      </w:r>
      <w:proofErr w:type="spellStart"/>
      <w:r w:rsidR="00DA0D8C">
        <w:t>Nueral</w:t>
      </w:r>
      <w:proofErr w:type="spellEnd"/>
      <w:r w:rsidR="00DA0D8C">
        <w:t xml:space="preserve"> Network Loss Behavior</w:t>
      </w:r>
    </w:p>
    <w:p w:rsidR="0088409F" w:rsidRDefault="0088409F" w:rsidP="00DC6F6C">
      <w:pPr>
        <w:pStyle w:val="PARAGRAPH"/>
        <w:ind w:firstLineChars="100" w:firstLine="190"/>
      </w:pPr>
      <w:r>
        <w:rPr>
          <w:noProof/>
        </w:rPr>
        <w:drawing>
          <wp:anchor distT="0" distB="0" distL="114300" distR="114300" simplePos="0" relativeHeight="251644416" behindDoc="0" locked="0" layoutInCell="1" allowOverlap="1" wp14:anchorId="19313EF9">
            <wp:simplePos x="0" y="0"/>
            <wp:positionH relativeFrom="column">
              <wp:posOffset>320675</wp:posOffset>
            </wp:positionH>
            <wp:positionV relativeFrom="paragraph">
              <wp:posOffset>536575</wp:posOffset>
            </wp:positionV>
            <wp:extent cx="2380615" cy="15138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80615" cy="1513840"/>
                    </a:xfrm>
                    <a:prstGeom prst="rect">
                      <a:avLst/>
                    </a:prstGeom>
                  </pic:spPr>
                </pic:pic>
              </a:graphicData>
            </a:graphic>
          </wp:anchor>
        </w:drawing>
      </w:r>
      <w:r w:rsidR="00DA0D8C">
        <w:t>Every ten step</w:t>
      </w:r>
      <w:r w:rsidR="00DA0D8C" w:rsidRPr="009C3E6E">
        <w:t xml:space="preserve">, the network is evaluated on the validation dataset </w:t>
      </w:r>
      <w:r w:rsidR="00DA0D8C">
        <w:t>and the training dataset. T</w:t>
      </w:r>
      <w:r w:rsidR="00DA0D8C" w:rsidRPr="009C3E6E">
        <w:t xml:space="preserve">he loss is plotted against the </w:t>
      </w:r>
      <w:r w:rsidR="00DA0D8C">
        <w:t>step</w:t>
      </w:r>
      <w:r w:rsidR="00DA0D8C" w:rsidRPr="009C3E6E">
        <w:t xml:space="preserve"> in Fig. 4.</w:t>
      </w:r>
      <w:r w:rsidR="00E41D8F">
        <w:t>3.3 and Fig. 4.3.4.</w:t>
      </w:r>
    </w:p>
    <w:p w:rsidR="0088409F" w:rsidRDefault="00C4258E" w:rsidP="0088409F">
      <w:pPr>
        <w:pStyle w:val="FIGURECAPTION"/>
        <w:jc w:val="center"/>
        <w:rPr>
          <w:color w:val="000000"/>
        </w:rPr>
      </w:pPr>
      <w:r>
        <w:rPr>
          <w:noProof/>
        </w:rPr>
        <w:drawing>
          <wp:anchor distT="0" distB="0" distL="114300" distR="114300" simplePos="0" relativeHeight="251658752" behindDoc="0" locked="0" layoutInCell="1" allowOverlap="1" wp14:anchorId="1B4A27BF">
            <wp:simplePos x="0" y="0"/>
            <wp:positionH relativeFrom="column">
              <wp:posOffset>320675</wp:posOffset>
            </wp:positionH>
            <wp:positionV relativeFrom="paragraph">
              <wp:posOffset>2072640</wp:posOffset>
            </wp:positionV>
            <wp:extent cx="2438400" cy="15335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38400" cy="1533525"/>
                    </a:xfrm>
                    <a:prstGeom prst="rect">
                      <a:avLst/>
                    </a:prstGeom>
                  </pic:spPr>
                </pic:pic>
              </a:graphicData>
            </a:graphic>
          </wp:anchor>
        </w:drawing>
      </w:r>
      <w:r w:rsidR="0088409F">
        <w:rPr>
          <w:color w:val="000000"/>
        </w:rPr>
        <w:t>Fig. 4.3.3.</w:t>
      </w:r>
      <w:r w:rsidR="00A84A75">
        <w:rPr>
          <w:color w:val="000000"/>
        </w:rPr>
        <w:t xml:space="preserve"> Convolutional</w:t>
      </w:r>
      <w:r w:rsidR="0088409F">
        <w:rPr>
          <w:color w:val="000000"/>
        </w:rPr>
        <w:t xml:space="preserve"> Neural Network Loss(</w:t>
      </w:r>
      <w:proofErr w:type="spellStart"/>
      <w:r w:rsidR="0088409F">
        <w:rPr>
          <w:color w:val="000000"/>
        </w:rPr>
        <w:t>lr</w:t>
      </w:r>
      <w:proofErr w:type="spellEnd"/>
      <w:r w:rsidR="0088409F">
        <w:rPr>
          <w:color w:val="000000"/>
        </w:rPr>
        <w:t>=0.001)</w:t>
      </w:r>
    </w:p>
    <w:p w:rsidR="00B00437" w:rsidRPr="00B10C1E" w:rsidRDefault="0088409F" w:rsidP="00B10C1E">
      <w:pPr>
        <w:pStyle w:val="FIGURECAPTION"/>
        <w:jc w:val="center"/>
        <w:rPr>
          <w:color w:val="000000"/>
        </w:rPr>
      </w:pPr>
      <w:r>
        <w:rPr>
          <w:color w:val="000000"/>
        </w:rPr>
        <w:t xml:space="preserve">Fig. 4.3.4. </w:t>
      </w:r>
      <w:r w:rsidR="00A84A75">
        <w:rPr>
          <w:color w:val="000000"/>
        </w:rPr>
        <w:t xml:space="preserve">Convolutional </w:t>
      </w:r>
      <w:r>
        <w:rPr>
          <w:color w:val="000000"/>
        </w:rPr>
        <w:t xml:space="preserve">Neural Network </w:t>
      </w:r>
      <w:proofErr w:type="gramStart"/>
      <w:r>
        <w:rPr>
          <w:color w:val="000000"/>
        </w:rPr>
        <w:t>Loss(</w:t>
      </w:r>
      <w:proofErr w:type="spellStart"/>
      <w:proofErr w:type="gramEnd"/>
      <w:r>
        <w:rPr>
          <w:color w:val="000000"/>
        </w:rPr>
        <w:t>lr</w:t>
      </w:r>
      <w:proofErr w:type="spellEnd"/>
      <w:r>
        <w:rPr>
          <w:color w:val="000000"/>
        </w:rPr>
        <w:t xml:space="preserve"> decay)</w:t>
      </w:r>
    </w:p>
    <w:p w:rsidR="00A46A7A" w:rsidRDefault="00DA0D8C" w:rsidP="004C7D18">
      <w:pPr>
        <w:pStyle w:val="PARAGRAPH"/>
        <w:ind w:firstLineChars="100" w:firstLine="190"/>
      </w:pPr>
      <w:r w:rsidRPr="009C3E6E">
        <w:t>As expected</w:t>
      </w:r>
      <w:r w:rsidR="007869DE">
        <w:t>,</w:t>
      </w:r>
      <w:r w:rsidRPr="009C3E6E">
        <w:t xml:space="preserve"> the loss reduces as the iterations increase. </w:t>
      </w:r>
      <w:r>
        <w:t xml:space="preserve">In the first </w:t>
      </w:r>
      <w:r w:rsidR="001355C3">
        <w:t>5</w:t>
      </w:r>
      <w:r>
        <w:t>00 steps</w:t>
      </w:r>
      <w:r w:rsidRPr="009C3E6E">
        <w:t>, the loss reduces significantly</w:t>
      </w:r>
      <w:r>
        <w:t>.</w:t>
      </w:r>
    </w:p>
    <w:p w:rsidR="009C3E6E" w:rsidRDefault="009C3E6E" w:rsidP="009C3E6E">
      <w:pPr>
        <w:pStyle w:val="2"/>
        <w:ind w:left="0" w:firstLine="0"/>
      </w:pPr>
      <w:r>
        <w:t>4.</w:t>
      </w:r>
      <w:r w:rsidR="00772644">
        <w:t>4</w:t>
      </w:r>
      <w:r>
        <w:t xml:space="preserve"> Accuracy</w:t>
      </w:r>
    </w:p>
    <w:p w:rsidR="002C344C" w:rsidRPr="000C0471" w:rsidRDefault="002C344C" w:rsidP="002C344C">
      <w:pPr>
        <w:pStyle w:val="3"/>
      </w:pPr>
      <w:r>
        <w:t>4.</w:t>
      </w:r>
      <w:r w:rsidR="00772644">
        <w:t>4</w:t>
      </w:r>
      <w:r>
        <w:t xml:space="preserve">.1 </w:t>
      </w:r>
      <w:proofErr w:type="spellStart"/>
      <w:r>
        <w:t>Nueral</w:t>
      </w:r>
      <w:proofErr w:type="spellEnd"/>
      <w:r>
        <w:t xml:space="preserve"> Network Accuracy</w:t>
      </w:r>
    </w:p>
    <w:p w:rsidR="00EA2BCA" w:rsidRDefault="00EA2BCA" w:rsidP="00EA2BCA">
      <w:pPr>
        <w:pStyle w:val="PARAGRAPHnoindent"/>
      </w:pPr>
      <w:r>
        <w:t>As the training progressed, we have plotted accuracy of the network on the validation dataset in Fig. 4.</w:t>
      </w:r>
      <w:r w:rsidR="00772644">
        <w:t>4</w:t>
      </w:r>
      <w:r>
        <w:t>.1</w:t>
      </w:r>
      <w:r w:rsidR="00772644">
        <w:t xml:space="preserve"> and Fig 4.4.2</w:t>
      </w:r>
      <w:r>
        <w:t xml:space="preserve">. Like the loss behavior, we have a very high accuracy </w:t>
      </w:r>
      <w:r w:rsidR="001355C3">
        <w:t xml:space="preserve">after the first 500 </w:t>
      </w:r>
      <w:proofErr w:type="gramStart"/>
      <w:r w:rsidR="001355C3">
        <w:t>steps</w:t>
      </w:r>
      <w:r w:rsidR="00DC6F6C">
        <w:t>(</w:t>
      </w:r>
      <w:proofErr w:type="gramEnd"/>
      <w:r w:rsidR="00DC6F6C">
        <w:t>one epoch)</w:t>
      </w:r>
      <w:r>
        <w:t xml:space="preserve"> and it continues to improve.</w:t>
      </w:r>
    </w:p>
    <w:p w:rsidR="000B6359" w:rsidRDefault="0098357C" w:rsidP="00DC6F6C">
      <w:pPr>
        <w:pStyle w:val="PARAGRAPHnoindent"/>
      </w:pPr>
      <w:r>
        <w:rPr>
          <w:noProof/>
        </w:rPr>
        <w:drawing>
          <wp:anchor distT="0" distB="0" distL="114300" distR="114300" simplePos="0" relativeHeight="251684352" behindDoc="0" locked="0" layoutInCell="1" allowOverlap="1" wp14:anchorId="08B312C6">
            <wp:simplePos x="0" y="0"/>
            <wp:positionH relativeFrom="column">
              <wp:posOffset>294005</wp:posOffset>
            </wp:positionH>
            <wp:positionV relativeFrom="paragraph">
              <wp:posOffset>530225</wp:posOffset>
            </wp:positionV>
            <wp:extent cx="2495550" cy="1514475"/>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95550" cy="1514475"/>
                    </a:xfrm>
                    <a:prstGeom prst="rect">
                      <a:avLst/>
                    </a:prstGeom>
                  </pic:spPr>
                </pic:pic>
              </a:graphicData>
            </a:graphic>
          </wp:anchor>
        </w:drawing>
      </w:r>
      <w:r w:rsidR="00314B6E">
        <w:t xml:space="preserve">Once the training is complete, the network is evaluated on the </w:t>
      </w:r>
      <w:proofErr w:type="spellStart"/>
      <w:r w:rsidR="00314B6E">
        <w:t>testset</w:t>
      </w:r>
      <w:proofErr w:type="spellEnd"/>
      <w:r w:rsidR="00314B6E">
        <w:t xml:space="preserve"> and the accuracy is obtained as </w:t>
      </w:r>
      <w:r w:rsidR="00314B6E" w:rsidRPr="009F36DB">
        <w:t>9</w:t>
      </w:r>
      <w:r w:rsidR="00DC6F6C" w:rsidRPr="009F36DB">
        <w:t>8</w:t>
      </w:r>
      <w:r w:rsidR="00314B6E" w:rsidRPr="009F36DB">
        <w:t>.</w:t>
      </w:r>
      <w:r w:rsidR="00DC6F6C" w:rsidRPr="009F36DB">
        <w:t>09</w:t>
      </w:r>
      <w:r w:rsidR="00314B6E" w:rsidRPr="009F36DB">
        <w:t>%</w:t>
      </w:r>
      <w:r w:rsidR="009F36DB">
        <w:t xml:space="preserve"> (with using learning decay strategy)</w:t>
      </w:r>
      <w:r w:rsidR="00010C03" w:rsidRPr="009F36DB">
        <w:t>.</w:t>
      </w:r>
      <w:r w:rsidRPr="0098357C">
        <w:rPr>
          <w:noProof/>
        </w:rPr>
        <w:t xml:space="preserve"> </w:t>
      </w:r>
    </w:p>
    <w:p w:rsidR="000B6359" w:rsidRDefault="000E5A6A" w:rsidP="0098357C">
      <w:pPr>
        <w:pStyle w:val="FIGURECAPTION"/>
        <w:jc w:val="center"/>
        <w:rPr>
          <w:color w:val="000000"/>
        </w:rPr>
      </w:pPr>
      <w:r>
        <w:rPr>
          <w:noProof/>
        </w:rPr>
        <w:drawing>
          <wp:anchor distT="0" distB="0" distL="114300" distR="114300" simplePos="0" relativeHeight="251676160" behindDoc="0" locked="0" layoutInCell="1" allowOverlap="1" wp14:anchorId="5F0C9E0F">
            <wp:simplePos x="0" y="0"/>
            <wp:positionH relativeFrom="column">
              <wp:posOffset>294005</wp:posOffset>
            </wp:positionH>
            <wp:positionV relativeFrom="paragraph">
              <wp:posOffset>1958975</wp:posOffset>
            </wp:positionV>
            <wp:extent cx="2533650" cy="1524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33650" cy="1524000"/>
                    </a:xfrm>
                    <a:prstGeom prst="rect">
                      <a:avLst/>
                    </a:prstGeom>
                  </pic:spPr>
                </pic:pic>
              </a:graphicData>
            </a:graphic>
          </wp:anchor>
        </w:drawing>
      </w:r>
      <w:r w:rsidR="000B6359">
        <w:rPr>
          <w:color w:val="000000"/>
        </w:rPr>
        <w:t xml:space="preserve">Fig. 4.4.1. Neural Network </w:t>
      </w:r>
      <w:r w:rsidR="0098357C">
        <w:rPr>
          <w:color w:val="000000"/>
        </w:rPr>
        <w:t>Accuracy</w:t>
      </w:r>
      <w:r w:rsidR="000B6359">
        <w:rPr>
          <w:color w:val="000000"/>
        </w:rPr>
        <w:t>(</w:t>
      </w:r>
      <w:proofErr w:type="spellStart"/>
      <w:r w:rsidR="000B6359">
        <w:rPr>
          <w:color w:val="000000"/>
        </w:rPr>
        <w:t>lr</w:t>
      </w:r>
      <w:proofErr w:type="spellEnd"/>
      <w:r w:rsidR="000B6359">
        <w:rPr>
          <w:color w:val="000000"/>
        </w:rPr>
        <w:t>=0.001)</w:t>
      </w:r>
    </w:p>
    <w:p w:rsidR="00314B6E" w:rsidRPr="0098357C" w:rsidRDefault="000B6359" w:rsidP="0098357C">
      <w:pPr>
        <w:pStyle w:val="FIGURECAPTION"/>
        <w:jc w:val="center"/>
        <w:rPr>
          <w:color w:val="000000"/>
        </w:rPr>
      </w:pPr>
      <w:r>
        <w:rPr>
          <w:color w:val="000000"/>
        </w:rPr>
        <w:t>Fig. 4.4.2. Neural Network</w:t>
      </w:r>
      <w:r w:rsidR="0098357C">
        <w:rPr>
          <w:color w:val="000000"/>
        </w:rPr>
        <w:t xml:space="preserve"> </w:t>
      </w:r>
      <w:proofErr w:type="gramStart"/>
      <w:r w:rsidR="0098357C">
        <w:rPr>
          <w:color w:val="000000"/>
        </w:rPr>
        <w:t>Accuracy</w:t>
      </w:r>
      <w:r>
        <w:rPr>
          <w:color w:val="000000"/>
        </w:rPr>
        <w:t>(</w:t>
      </w:r>
      <w:proofErr w:type="spellStart"/>
      <w:proofErr w:type="gramEnd"/>
      <w:r>
        <w:rPr>
          <w:color w:val="000000"/>
        </w:rPr>
        <w:t>lr</w:t>
      </w:r>
      <w:proofErr w:type="spellEnd"/>
      <w:r>
        <w:rPr>
          <w:color w:val="000000"/>
        </w:rPr>
        <w:t xml:space="preserve"> decay</w:t>
      </w:r>
      <w:r w:rsidRPr="0098357C">
        <w:rPr>
          <w:color w:val="000000"/>
        </w:rPr>
        <w:t>)</w:t>
      </w:r>
    </w:p>
    <w:p w:rsidR="001355C3" w:rsidRDefault="001355C3" w:rsidP="001355C3">
      <w:pPr>
        <w:pStyle w:val="3"/>
      </w:pPr>
      <w:r>
        <w:t>4.</w:t>
      </w:r>
      <w:r w:rsidR="00772644">
        <w:t>4</w:t>
      </w:r>
      <w:r>
        <w:t xml:space="preserve">.2 Convolutional </w:t>
      </w:r>
      <w:proofErr w:type="spellStart"/>
      <w:r>
        <w:t>Nueral</w:t>
      </w:r>
      <w:proofErr w:type="spellEnd"/>
      <w:r>
        <w:t xml:space="preserve"> Network Accuracy</w:t>
      </w:r>
    </w:p>
    <w:p w:rsidR="002873DA" w:rsidRPr="002873DA" w:rsidRDefault="002873DA" w:rsidP="002873DA">
      <w:pPr>
        <w:pStyle w:val="PARAGRAPHnoindent"/>
        <w:rPr>
          <w:lang w:eastAsia="zh-CN"/>
        </w:rPr>
      </w:pPr>
      <w:r>
        <w:rPr>
          <w:rFonts w:hint="eastAsia"/>
          <w:lang w:eastAsia="zh-CN"/>
        </w:rPr>
        <w:t>A</w:t>
      </w:r>
      <w:r>
        <w:rPr>
          <w:lang w:eastAsia="zh-CN"/>
        </w:rPr>
        <w:t>s the training progressed, we have plotted accuracy of the network on the validation dataset</w:t>
      </w:r>
      <w:r w:rsidRPr="002873DA">
        <w:t xml:space="preserve"> </w:t>
      </w:r>
      <w:r>
        <w:t>in Fig. 4.</w:t>
      </w:r>
      <w:r w:rsidR="00772644">
        <w:t>4</w:t>
      </w:r>
      <w:r>
        <w:t>.</w:t>
      </w:r>
      <w:r w:rsidR="00772644">
        <w:t>3 and Fig 4.4.4</w:t>
      </w:r>
      <w:r>
        <w:t xml:space="preserve">. Like the loss behavior, we have a very high accuracy after the first 500 </w:t>
      </w:r>
      <w:proofErr w:type="gramStart"/>
      <w:r>
        <w:t>steps</w:t>
      </w:r>
      <w:r w:rsidR="00DC6F6C">
        <w:t>(</w:t>
      </w:r>
      <w:proofErr w:type="gramEnd"/>
      <w:r w:rsidR="00DC6F6C">
        <w:t>one epoch)</w:t>
      </w:r>
      <w:r>
        <w:t xml:space="preserve"> and it continues to improve.</w:t>
      </w:r>
    </w:p>
    <w:p w:rsidR="009F1585" w:rsidRDefault="00EA2BCA" w:rsidP="00B10C1E">
      <w:pPr>
        <w:pStyle w:val="PARAGRAPHnoindent"/>
      </w:pPr>
      <w:r>
        <w:t>Once the training is complete, the</w:t>
      </w:r>
      <w:r w:rsidR="00314B6E">
        <w:t xml:space="preserve"> convolutional neural</w:t>
      </w:r>
      <w:r>
        <w:t xml:space="preserve"> network is evaluated on the </w:t>
      </w:r>
      <w:proofErr w:type="spellStart"/>
      <w:r>
        <w:t>testset</w:t>
      </w:r>
      <w:proofErr w:type="spellEnd"/>
      <w:r>
        <w:t xml:space="preserve"> and the accuracy is obtained as </w:t>
      </w:r>
      <w:r w:rsidR="00D34E0B" w:rsidRPr="009F36DB">
        <w:t>9</w:t>
      </w:r>
      <w:r w:rsidR="00DC6F6C" w:rsidRPr="009F36DB">
        <w:t>8.99</w:t>
      </w:r>
      <w:r w:rsidR="00D34E0B" w:rsidRPr="009F36DB">
        <w:t>%</w:t>
      </w:r>
      <w:r w:rsidR="009F36DB">
        <w:t xml:space="preserve"> ((with using learning decay strategy)</w:t>
      </w:r>
      <w:r w:rsidR="00010C03" w:rsidRPr="009F36DB">
        <w:t>.</w:t>
      </w:r>
    </w:p>
    <w:p w:rsidR="0097558E" w:rsidRP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Default="0097558E" w:rsidP="0097558E">
      <w:pPr>
        <w:pStyle w:val="PARAGRAPH"/>
      </w:pPr>
    </w:p>
    <w:p w:rsidR="0097558E" w:rsidRPr="0097558E" w:rsidRDefault="0097558E" w:rsidP="0097558E">
      <w:pPr>
        <w:pStyle w:val="PARAGRAPH"/>
      </w:pPr>
    </w:p>
    <w:p w:rsidR="000E5A6A" w:rsidRDefault="000E5A6A" w:rsidP="0098357C">
      <w:pPr>
        <w:pStyle w:val="FIGURECAPTION"/>
        <w:jc w:val="center"/>
        <w:rPr>
          <w:color w:val="000000"/>
        </w:rPr>
      </w:pPr>
    </w:p>
    <w:p w:rsidR="0097558E" w:rsidRDefault="0097558E" w:rsidP="0097558E">
      <w:pPr>
        <w:pStyle w:val="FIGURECAPTION"/>
        <w:jc w:val="center"/>
        <w:rPr>
          <w:color w:val="000000"/>
        </w:rPr>
      </w:pPr>
      <w:r>
        <w:rPr>
          <w:noProof/>
        </w:rPr>
        <w:lastRenderedPageBreak/>
        <w:drawing>
          <wp:anchor distT="0" distB="0" distL="114300" distR="114300" simplePos="0" relativeHeight="251692544" behindDoc="0" locked="0" layoutInCell="1" allowOverlap="1" wp14:anchorId="5E8CC13E">
            <wp:simplePos x="0" y="0"/>
            <wp:positionH relativeFrom="column">
              <wp:posOffset>238125</wp:posOffset>
            </wp:positionH>
            <wp:positionV relativeFrom="paragraph">
              <wp:posOffset>1908175</wp:posOffset>
            </wp:positionV>
            <wp:extent cx="2619375" cy="152400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19375" cy="1524000"/>
                    </a:xfrm>
                    <a:prstGeom prst="rect">
                      <a:avLst/>
                    </a:prstGeom>
                  </pic:spPr>
                </pic:pic>
              </a:graphicData>
            </a:graphic>
          </wp:anchor>
        </w:drawing>
      </w:r>
      <w:r>
        <w:rPr>
          <w:noProof/>
        </w:rPr>
        <w:drawing>
          <wp:anchor distT="0" distB="0" distL="114300" distR="114300" simplePos="0" relativeHeight="251690496" behindDoc="0" locked="0" layoutInCell="1" allowOverlap="1" wp14:anchorId="78CEDA90">
            <wp:simplePos x="0" y="0"/>
            <wp:positionH relativeFrom="column">
              <wp:posOffset>200025</wp:posOffset>
            </wp:positionH>
            <wp:positionV relativeFrom="paragraph">
              <wp:posOffset>-38100</wp:posOffset>
            </wp:positionV>
            <wp:extent cx="2571750" cy="153352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1750" cy="1533525"/>
                    </a:xfrm>
                    <a:prstGeom prst="rect">
                      <a:avLst/>
                    </a:prstGeom>
                  </pic:spPr>
                </pic:pic>
              </a:graphicData>
            </a:graphic>
          </wp:anchor>
        </w:drawing>
      </w:r>
      <w:r w:rsidR="000B6359">
        <w:rPr>
          <w:color w:val="000000"/>
        </w:rPr>
        <w:t xml:space="preserve">Fig. 4.4.3. Neural Network </w:t>
      </w:r>
      <w:r w:rsidR="000E5A6A">
        <w:rPr>
          <w:color w:val="000000"/>
        </w:rPr>
        <w:t>Accuracy</w:t>
      </w:r>
      <w:r w:rsidR="000B6359">
        <w:rPr>
          <w:color w:val="000000"/>
        </w:rPr>
        <w:t>(</w:t>
      </w:r>
      <w:proofErr w:type="spellStart"/>
      <w:r w:rsidR="000B6359">
        <w:rPr>
          <w:color w:val="000000"/>
        </w:rPr>
        <w:t>lr</w:t>
      </w:r>
      <w:proofErr w:type="spellEnd"/>
      <w:r w:rsidR="000B6359">
        <w:rPr>
          <w:color w:val="000000"/>
        </w:rPr>
        <w:t>=0.001)</w:t>
      </w:r>
    </w:p>
    <w:p w:rsidR="000B6359" w:rsidRPr="0098357C" w:rsidRDefault="000B6359" w:rsidP="0098357C">
      <w:pPr>
        <w:pStyle w:val="FIGURECAPTION"/>
        <w:jc w:val="center"/>
        <w:rPr>
          <w:color w:val="000000"/>
        </w:rPr>
      </w:pPr>
      <w:r>
        <w:rPr>
          <w:color w:val="000000"/>
        </w:rPr>
        <w:t xml:space="preserve">Fig. 4.4.4. Neural Network </w:t>
      </w:r>
      <w:proofErr w:type="gramStart"/>
      <w:r w:rsidR="000E5A6A">
        <w:rPr>
          <w:color w:val="000000"/>
        </w:rPr>
        <w:t>Accuracy</w:t>
      </w:r>
      <w:r>
        <w:rPr>
          <w:color w:val="000000"/>
        </w:rPr>
        <w:t>(</w:t>
      </w:r>
      <w:proofErr w:type="spellStart"/>
      <w:proofErr w:type="gramEnd"/>
      <w:r>
        <w:rPr>
          <w:color w:val="000000"/>
        </w:rPr>
        <w:t>lr</w:t>
      </w:r>
      <w:proofErr w:type="spellEnd"/>
      <w:r>
        <w:rPr>
          <w:color w:val="000000"/>
        </w:rPr>
        <w:t xml:space="preserve"> decay)</w:t>
      </w:r>
    </w:p>
    <w:p w:rsidR="003410C8" w:rsidRDefault="003410C8">
      <w:pPr>
        <w:pStyle w:val="1"/>
        <w:rPr>
          <w:color w:val="000000"/>
        </w:rPr>
      </w:pPr>
      <w:r>
        <w:rPr>
          <w:color w:val="000000"/>
        </w:rPr>
        <w:t>6</w:t>
      </w:r>
      <w:r>
        <w:rPr>
          <w:color w:val="000000"/>
        </w:rPr>
        <w:tab/>
      </w:r>
      <w:r w:rsidR="00B67378">
        <w:rPr>
          <w:color w:val="000000"/>
        </w:rPr>
        <w:t>Conclusion</w:t>
      </w:r>
      <w:r w:rsidR="0087661A">
        <w:rPr>
          <w:color w:val="000000"/>
        </w:rPr>
        <w:t xml:space="preserve"> and </w:t>
      </w:r>
      <w:r w:rsidR="008C4A44">
        <w:rPr>
          <w:color w:val="000000"/>
        </w:rPr>
        <w:t>F</w:t>
      </w:r>
      <w:r w:rsidR="0087661A">
        <w:rPr>
          <w:color w:val="000000"/>
        </w:rPr>
        <w:t xml:space="preserve">uture </w:t>
      </w:r>
      <w:r w:rsidR="008C4A44">
        <w:rPr>
          <w:color w:val="000000"/>
        </w:rPr>
        <w:t>S</w:t>
      </w:r>
      <w:r w:rsidR="0087661A">
        <w:rPr>
          <w:color w:val="000000"/>
        </w:rPr>
        <w:t>cope</w:t>
      </w:r>
    </w:p>
    <w:p w:rsidR="007A7FD9" w:rsidRDefault="007A7FD9" w:rsidP="00BF4D95">
      <w:pPr>
        <w:pStyle w:val="PARAGRAPHnoindent"/>
        <w:ind w:firstLineChars="100" w:firstLine="190"/>
      </w:pPr>
      <w:r>
        <w:t>We have seen that Neural network is a powerful tool</w:t>
      </w:r>
      <w:r w:rsidR="00BF4D95">
        <w:t xml:space="preserve">. </w:t>
      </w:r>
      <w:r>
        <w:t xml:space="preserve">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8A3866" w:rsidRDefault="008A3866" w:rsidP="008A3866">
      <w:pPr>
        <w:pStyle w:val="PARAGRAPH"/>
        <w:rPr>
          <w:lang w:eastAsia="zh-CN"/>
        </w:rPr>
      </w:pPr>
      <w:r>
        <w:rPr>
          <w:rFonts w:hint="eastAsia"/>
          <w:lang w:eastAsia="zh-CN"/>
        </w:rPr>
        <w:t>W</w:t>
      </w:r>
      <w:r>
        <w:rPr>
          <w:lang w:eastAsia="zh-CN"/>
        </w:rPr>
        <w:t>e have also seen the Convolutional Neural Network is more suitable for this problem and the Convolutional Neural Network has less parameters.</w:t>
      </w:r>
    </w:p>
    <w:p w:rsidR="009916A3" w:rsidRPr="008A3866" w:rsidRDefault="009916A3" w:rsidP="008A3866">
      <w:pPr>
        <w:pStyle w:val="PARAGRAPH"/>
        <w:rPr>
          <w:lang w:eastAsia="zh-CN"/>
        </w:rPr>
      </w:pPr>
      <w:r>
        <w:t>Generally S</w:t>
      </w:r>
      <w:r>
        <w:rPr>
          <w:rFonts w:hint="eastAsia"/>
          <w:lang w:eastAsia="zh-CN"/>
        </w:rPr>
        <w:t>peaking,</w:t>
      </w:r>
      <w:r>
        <w:t xml:space="preserve"> the accuracy is more better if we use learning rate decay strategy in our </w:t>
      </w:r>
      <w:proofErr w:type="spellStart"/>
      <w:r>
        <w:t>Nueral</w:t>
      </w:r>
      <w:proofErr w:type="spellEnd"/>
      <w:r>
        <w:t xml:space="preserve"> Network.</w:t>
      </w:r>
    </w:p>
    <w:p w:rsidR="00A021FC" w:rsidRDefault="00A021FC" w:rsidP="00A021FC">
      <w:pPr>
        <w:pStyle w:val="PARAGRAPH"/>
        <w:ind w:firstLine="0"/>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07763F" w:rsidP="00144634">
      <w:pPr>
        <w:numPr>
          <w:ilvl w:val="0"/>
          <w:numId w:val="22"/>
        </w:numPr>
        <w:rPr>
          <w:color w:val="000000"/>
          <w:sz w:val="16"/>
          <w:szCs w:val="16"/>
        </w:rPr>
      </w:pPr>
      <w:hyperlink r:id="rId29" w:history="1">
        <w:r w:rsidR="00144634" w:rsidRPr="007670C4">
          <w:rPr>
            <w:rStyle w:val="a8"/>
            <w:rFonts w:ascii="Palatino" w:hAnsi="Palatino" w:cs="Times New Roman"/>
            <w:spacing w:val="-8"/>
            <w:sz w:val="16"/>
            <w:szCs w:val="16"/>
          </w:rPr>
          <w:t xml:space="preserve">Subhransu Maji and Jitendra Malik. “Fast and Accurate Digit </w:t>
        </w:r>
        <w:r w:rsidR="00A139BE" w:rsidRPr="007670C4">
          <w:rPr>
            <w:rStyle w:val="a8"/>
            <w:rFonts w:ascii="Palatino" w:hAnsi="Palatino" w:cs="Times New Roman"/>
            <w:spacing w:val="-8"/>
            <w:sz w:val="16"/>
            <w:szCs w:val="16"/>
          </w:rPr>
          <w:t>Classification. “</w:t>
        </w:r>
      </w:hyperlink>
      <w:r w:rsidR="00273B68">
        <w:rPr>
          <w:color w:val="000000"/>
          <w:spacing w:val="-8"/>
          <w:sz w:val="16"/>
          <w:szCs w:val="16"/>
        </w:rPr>
        <w:t xml:space="preserve"> </w:t>
      </w:r>
    </w:p>
    <w:p w:rsidR="00595266" w:rsidRPr="00FF7A9D" w:rsidRDefault="0007763F" w:rsidP="00FF7A9D">
      <w:pPr>
        <w:numPr>
          <w:ilvl w:val="0"/>
          <w:numId w:val="22"/>
        </w:numPr>
        <w:rPr>
          <w:color w:val="000000"/>
          <w:sz w:val="16"/>
          <w:szCs w:val="16"/>
        </w:rPr>
      </w:pPr>
      <w:hyperlink r:id="rId30" w:history="1">
        <w:r w:rsidR="00144634" w:rsidRPr="007670C4">
          <w:rPr>
            <w:rStyle w:val="a8"/>
            <w:rFonts w:ascii="Palatino" w:hAnsi="Palatino" w:cs="Times New Roman"/>
            <w:sz w:val="16"/>
            <w:szCs w:val="16"/>
          </w:rPr>
          <w:t>Christos Stergiou and Dimitrios Siganos. “NEURAL NETWORKS.”</w:t>
        </w:r>
      </w:hyperlink>
      <w:r w:rsidR="00273B68">
        <w:rPr>
          <w:color w:val="000000"/>
          <w:sz w:val="16"/>
          <w:szCs w:val="16"/>
        </w:rPr>
        <w:t xml:space="preserve"> </w:t>
      </w:r>
    </w:p>
    <w:p w:rsidR="00810491" w:rsidRPr="00FF7A9D" w:rsidRDefault="0007763F" w:rsidP="0034112E">
      <w:pPr>
        <w:numPr>
          <w:ilvl w:val="0"/>
          <w:numId w:val="22"/>
        </w:numPr>
        <w:rPr>
          <w:rStyle w:val="a8"/>
          <w:rFonts w:ascii="Palatino" w:hAnsi="Palatino" w:cs="Times New Roman"/>
          <w:sz w:val="16"/>
          <w:szCs w:val="16"/>
        </w:rPr>
      </w:pPr>
      <w:hyperlink r:id="rId31" w:history="1">
        <w:r w:rsidR="00052BCE" w:rsidRPr="00FF7A9D">
          <w:rPr>
            <w:rStyle w:val="a8"/>
            <w:rFonts w:ascii="Palatino" w:hAnsi="Palatino" w:cs="Times New Roman"/>
            <w:sz w:val="16"/>
            <w:szCs w:val="16"/>
          </w:rPr>
          <w:t>https://computersciencewiki.org/index.php/File:MaxpoolSample2.png</w:t>
        </w:r>
      </w:hyperlink>
    </w:p>
    <w:p w:rsidR="00052BCE" w:rsidRPr="00FF7A9D" w:rsidRDefault="0007763F" w:rsidP="0034112E">
      <w:pPr>
        <w:numPr>
          <w:ilvl w:val="0"/>
          <w:numId w:val="22"/>
        </w:numPr>
        <w:rPr>
          <w:rStyle w:val="a8"/>
          <w:rFonts w:ascii="Palatino" w:hAnsi="Palatino" w:cs="Times New Roman"/>
          <w:spacing w:val="-8"/>
          <w:sz w:val="16"/>
          <w:szCs w:val="16"/>
        </w:rPr>
      </w:pPr>
      <w:hyperlink r:id="rId32" w:history="1">
        <w:r w:rsidR="008537CD" w:rsidRPr="00FF7A9D">
          <w:rPr>
            <w:rStyle w:val="a8"/>
            <w:rFonts w:ascii="Palatino" w:hAnsi="Palatino" w:cs="Times New Roman"/>
            <w:spacing w:val="-8"/>
            <w:sz w:val="16"/>
            <w:szCs w:val="16"/>
          </w:rPr>
          <w:t>https://en.wikipedia.org/wiki/Dropout_(neural_networks)</w:t>
        </w:r>
      </w:hyperlink>
    </w:p>
    <w:p w:rsidR="008537CD" w:rsidRPr="007670C4" w:rsidRDefault="0007763F" w:rsidP="008537CD">
      <w:pPr>
        <w:numPr>
          <w:ilvl w:val="0"/>
          <w:numId w:val="22"/>
        </w:numPr>
        <w:rPr>
          <w:rStyle w:val="a8"/>
          <w:rFonts w:ascii="Palatino" w:hAnsi="Palatino" w:cs="Times New Roman"/>
          <w:color w:val="000000"/>
          <w:sz w:val="16"/>
          <w:szCs w:val="16"/>
          <w:u w:val="none"/>
        </w:rPr>
      </w:pPr>
      <w:hyperlink r:id="rId33" w:anchor="page=95" w:history="1">
        <w:r w:rsidR="008537CD" w:rsidRPr="009D1A13">
          <w:rPr>
            <w:rStyle w:val="a8"/>
            <w:rFonts w:ascii="Palatino" w:hAnsi="Palatino" w:cs="Times New Roman"/>
            <w:sz w:val="16"/>
            <w:szCs w:val="16"/>
          </w:rPr>
          <w:t>https://arxiv.org/pdf/1707.09725.pdf#page=95</w:t>
        </w:r>
      </w:hyperlink>
    </w:p>
    <w:p w:rsidR="007670C4" w:rsidRPr="007670C4" w:rsidRDefault="007670C4" w:rsidP="00595266">
      <w:pPr>
        <w:widowControl/>
        <w:autoSpaceDE w:val="0"/>
        <w:autoSpaceDN w:val="0"/>
        <w:spacing w:line="240" w:lineRule="auto"/>
        <w:ind w:left="360"/>
        <w:rPr>
          <w:color w:val="000000"/>
          <w:sz w:val="16"/>
          <w:szCs w:val="16"/>
        </w:rPr>
      </w:pPr>
    </w:p>
    <w:sectPr w:rsidR="007670C4" w:rsidRPr="007670C4" w:rsidSect="0069250A">
      <w:headerReference w:type="even" r:id="rId34"/>
      <w:headerReference w:type="default" r:id="rId3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63F" w:rsidRDefault="0007763F">
      <w:r>
        <w:separator/>
      </w:r>
    </w:p>
  </w:endnote>
  <w:endnote w:type="continuationSeparator" w:id="0">
    <w:p w:rsidR="0007763F" w:rsidRDefault="00077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pStyle w:val="a6"/>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63F" w:rsidRDefault="0007763F">
      <w:pPr>
        <w:pStyle w:val="TABLEROW"/>
        <w:jc w:val="left"/>
        <w:rPr>
          <w:position w:val="12"/>
          <w:sz w:val="20"/>
        </w:rPr>
      </w:pPr>
    </w:p>
  </w:footnote>
  <w:footnote w:type="continuationSeparator" w:id="0">
    <w:p w:rsidR="0007763F" w:rsidRDefault="00077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pStyle w:val="a5"/>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pStyle w:val="a5"/>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pStyle w:val="a5"/>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rsidP="002725D2">
    <w:pPr>
      <w:pStyle w:val="a5"/>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4</w:t>
    </w:r>
    <w:r>
      <w:rPr>
        <w:noProof/>
      </w:rPr>
      <w:fldChar w:fldCharType="end"/>
    </w:r>
  </w:p>
  <w:p w:rsidR="007275E9" w:rsidRDefault="007275E9">
    <w:pPr>
      <w:pStyle w:val="a5"/>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9" w:rsidRDefault="007275E9">
    <w:pPr>
      <w:pStyle w:val="a5"/>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3</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239C"/>
    <w:rsid w:val="00010C03"/>
    <w:rsid w:val="00024A4B"/>
    <w:rsid w:val="000324BF"/>
    <w:rsid w:val="00040449"/>
    <w:rsid w:val="0005070C"/>
    <w:rsid w:val="00052BCE"/>
    <w:rsid w:val="00063833"/>
    <w:rsid w:val="0007763F"/>
    <w:rsid w:val="00090DFB"/>
    <w:rsid w:val="00092A50"/>
    <w:rsid w:val="0009410F"/>
    <w:rsid w:val="000A3B80"/>
    <w:rsid w:val="000B6359"/>
    <w:rsid w:val="000B6EE6"/>
    <w:rsid w:val="000C0471"/>
    <w:rsid w:val="000D775B"/>
    <w:rsid w:val="000E5A6A"/>
    <w:rsid w:val="000E7B71"/>
    <w:rsid w:val="0012137B"/>
    <w:rsid w:val="00133254"/>
    <w:rsid w:val="001355C3"/>
    <w:rsid w:val="0013790B"/>
    <w:rsid w:val="0014181C"/>
    <w:rsid w:val="001445B7"/>
    <w:rsid w:val="00144634"/>
    <w:rsid w:val="001470D3"/>
    <w:rsid w:val="00172B47"/>
    <w:rsid w:val="00177B9E"/>
    <w:rsid w:val="00192671"/>
    <w:rsid w:val="00196972"/>
    <w:rsid w:val="001A1B16"/>
    <w:rsid w:val="001D009F"/>
    <w:rsid w:val="001F77EF"/>
    <w:rsid w:val="00221EA7"/>
    <w:rsid w:val="00230506"/>
    <w:rsid w:val="0023250E"/>
    <w:rsid w:val="00243797"/>
    <w:rsid w:val="00246CE6"/>
    <w:rsid w:val="002522DF"/>
    <w:rsid w:val="002725D2"/>
    <w:rsid w:val="00273B68"/>
    <w:rsid w:val="0027426B"/>
    <w:rsid w:val="0027695E"/>
    <w:rsid w:val="00284D33"/>
    <w:rsid w:val="002873DA"/>
    <w:rsid w:val="00292DD5"/>
    <w:rsid w:val="00295C8D"/>
    <w:rsid w:val="002A29E8"/>
    <w:rsid w:val="002A4481"/>
    <w:rsid w:val="002A5A37"/>
    <w:rsid w:val="002A7FD0"/>
    <w:rsid w:val="002C0554"/>
    <w:rsid w:val="002C1495"/>
    <w:rsid w:val="002C344C"/>
    <w:rsid w:val="002D46B5"/>
    <w:rsid w:val="002E0D71"/>
    <w:rsid w:val="002E32FB"/>
    <w:rsid w:val="002E4069"/>
    <w:rsid w:val="002E63AB"/>
    <w:rsid w:val="002E799D"/>
    <w:rsid w:val="0030169D"/>
    <w:rsid w:val="00314B6E"/>
    <w:rsid w:val="0032076E"/>
    <w:rsid w:val="00320E8E"/>
    <w:rsid w:val="00324DA8"/>
    <w:rsid w:val="00332739"/>
    <w:rsid w:val="003410C8"/>
    <w:rsid w:val="0034112E"/>
    <w:rsid w:val="00360B03"/>
    <w:rsid w:val="00367B19"/>
    <w:rsid w:val="003801D3"/>
    <w:rsid w:val="00383233"/>
    <w:rsid w:val="003C114A"/>
    <w:rsid w:val="003C7902"/>
    <w:rsid w:val="003D105E"/>
    <w:rsid w:val="003D29E9"/>
    <w:rsid w:val="003E4A03"/>
    <w:rsid w:val="00410FA7"/>
    <w:rsid w:val="00410FFE"/>
    <w:rsid w:val="004160A7"/>
    <w:rsid w:val="00421B69"/>
    <w:rsid w:val="00442C3F"/>
    <w:rsid w:val="004455F8"/>
    <w:rsid w:val="004471B3"/>
    <w:rsid w:val="0045383D"/>
    <w:rsid w:val="00462D7A"/>
    <w:rsid w:val="004669B3"/>
    <w:rsid w:val="00477DC3"/>
    <w:rsid w:val="004933F5"/>
    <w:rsid w:val="004A55BD"/>
    <w:rsid w:val="004C7D18"/>
    <w:rsid w:val="004D01DE"/>
    <w:rsid w:val="004F2C4D"/>
    <w:rsid w:val="00506325"/>
    <w:rsid w:val="00524994"/>
    <w:rsid w:val="00530A6A"/>
    <w:rsid w:val="00531360"/>
    <w:rsid w:val="005338EB"/>
    <w:rsid w:val="005348DB"/>
    <w:rsid w:val="0057070F"/>
    <w:rsid w:val="005716D8"/>
    <w:rsid w:val="005802BC"/>
    <w:rsid w:val="00583773"/>
    <w:rsid w:val="00595266"/>
    <w:rsid w:val="005C7F39"/>
    <w:rsid w:val="005E7E4F"/>
    <w:rsid w:val="005F77D9"/>
    <w:rsid w:val="00602618"/>
    <w:rsid w:val="006104FD"/>
    <w:rsid w:val="006141F5"/>
    <w:rsid w:val="00633655"/>
    <w:rsid w:val="006402DE"/>
    <w:rsid w:val="00640E9B"/>
    <w:rsid w:val="00655E95"/>
    <w:rsid w:val="006600F9"/>
    <w:rsid w:val="00661151"/>
    <w:rsid w:val="00664159"/>
    <w:rsid w:val="006808CE"/>
    <w:rsid w:val="0069250A"/>
    <w:rsid w:val="00692F9B"/>
    <w:rsid w:val="006A5B4E"/>
    <w:rsid w:val="006C7C74"/>
    <w:rsid w:val="006E59A8"/>
    <w:rsid w:val="00710D26"/>
    <w:rsid w:val="0071239C"/>
    <w:rsid w:val="007275E9"/>
    <w:rsid w:val="00732A54"/>
    <w:rsid w:val="0073587B"/>
    <w:rsid w:val="0074172D"/>
    <w:rsid w:val="00753F24"/>
    <w:rsid w:val="0075473A"/>
    <w:rsid w:val="00754793"/>
    <w:rsid w:val="007670C4"/>
    <w:rsid w:val="00772644"/>
    <w:rsid w:val="00776C65"/>
    <w:rsid w:val="00777FB7"/>
    <w:rsid w:val="007869DE"/>
    <w:rsid w:val="007A19E0"/>
    <w:rsid w:val="007A7FD9"/>
    <w:rsid w:val="007B6B4A"/>
    <w:rsid w:val="007E373D"/>
    <w:rsid w:val="00810491"/>
    <w:rsid w:val="00841359"/>
    <w:rsid w:val="00850C4C"/>
    <w:rsid w:val="0085365D"/>
    <w:rsid w:val="008537CD"/>
    <w:rsid w:val="00861083"/>
    <w:rsid w:val="00867D92"/>
    <w:rsid w:val="0087661A"/>
    <w:rsid w:val="0088409F"/>
    <w:rsid w:val="00887762"/>
    <w:rsid w:val="008914E4"/>
    <w:rsid w:val="00892C7B"/>
    <w:rsid w:val="008A00FF"/>
    <w:rsid w:val="008A121D"/>
    <w:rsid w:val="008A3866"/>
    <w:rsid w:val="008A5D50"/>
    <w:rsid w:val="008C4A44"/>
    <w:rsid w:val="008D46D2"/>
    <w:rsid w:val="008D640F"/>
    <w:rsid w:val="008E0439"/>
    <w:rsid w:val="0090591D"/>
    <w:rsid w:val="00913398"/>
    <w:rsid w:val="00917AA9"/>
    <w:rsid w:val="00924A33"/>
    <w:rsid w:val="009261AB"/>
    <w:rsid w:val="00952AEE"/>
    <w:rsid w:val="00961ED3"/>
    <w:rsid w:val="00970D3A"/>
    <w:rsid w:val="00972080"/>
    <w:rsid w:val="0097558E"/>
    <w:rsid w:val="009770DD"/>
    <w:rsid w:val="0098357C"/>
    <w:rsid w:val="009848F6"/>
    <w:rsid w:val="0099040F"/>
    <w:rsid w:val="009916A3"/>
    <w:rsid w:val="0099786D"/>
    <w:rsid w:val="009A5BFE"/>
    <w:rsid w:val="009B7C7A"/>
    <w:rsid w:val="009C3E6E"/>
    <w:rsid w:val="009F0EC1"/>
    <w:rsid w:val="009F1585"/>
    <w:rsid w:val="009F36DB"/>
    <w:rsid w:val="00A01F92"/>
    <w:rsid w:val="00A021FC"/>
    <w:rsid w:val="00A02C2E"/>
    <w:rsid w:val="00A06B33"/>
    <w:rsid w:val="00A07218"/>
    <w:rsid w:val="00A108D0"/>
    <w:rsid w:val="00A139BE"/>
    <w:rsid w:val="00A211B7"/>
    <w:rsid w:val="00A36860"/>
    <w:rsid w:val="00A44291"/>
    <w:rsid w:val="00A46A7A"/>
    <w:rsid w:val="00A559F9"/>
    <w:rsid w:val="00A64EB7"/>
    <w:rsid w:val="00A76BBC"/>
    <w:rsid w:val="00A84A75"/>
    <w:rsid w:val="00AB0A52"/>
    <w:rsid w:val="00AB59BA"/>
    <w:rsid w:val="00AB633F"/>
    <w:rsid w:val="00AD41AB"/>
    <w:rsid w:val="00AF6EB9"/>
    <w:rsid w:val="00B00437"/>
    <w:rsid w:val="00B10C1E"/>
    <w:rsid w:val="00B1402F"/>
    <w:rsid w:val="00B23D4B"/>
    <w:rsid w:val="00B41A4E"/>
    <w:rsid w:val="00B535E2"/>
    <w:rsid w:val="00B538EB"/>
    <w:rsid w:val="00B54143"/>
    <w:rsid w:val="00B67378"/>
    <w:rsid w:val="00B8309B"/>
    <w:rsid w:val="00B97EE4"/>
    <w:rsid w:val="00BA724E"/>
    <w:rsid w:val="00BE6DE6"/>
    <w:rsid w:val="00BF4D95"/>
    <w:rsid w:val="00C0768A"/>
    <w:rsid w:val="00C10400"/>
    <w:rsid w:val="00C258C8"/>
    <w:rsid w:val="00C4258E"/>
    <w:rsid w:val="00C54782"/>
    <w:rsid w:val="00C61DD9"/>
    <w:rsid w:val="00C66C35"/>
    <w:rsid w:val="00C7256B"/>
    <w:rsid w:val="00C87D63"/>
    <w:rsid w:val="00C933BA"/>
    <w:rsid w:val="00CA460E"/>
    <w:rsid w:val="00CB09D0"/>
    <w:rsid w:val="00CC3923"/>
    <w:rsid w:val="00CC7B88"/>
    <w:rsid w:val="00CD25FB"/>
    <w:rsid w:val="00CF176C"/>
    <w:rsid w:val="00CF4E22"/>
    <w:rsid w:val="00D03354"/>
    <w:rsid w:val="00D074BF"/>
    <w:rsid w:val="00D22823"/>
    <w:rsid w:val="00D24545"/>
    <w:rsid w:val="00D34E0B"/>
    <w:rsid w:val="00D34F11"/>
    <w:rsid w:val="00D52BA3"/>
    <w:rsid w:val="00D546C6"/>
    <w:rsid w:val="00D55BFA"/>
    <w:rsid w:val="00D60AEB"/>
    <w:rsid w:val="00D70F8C"/>
    <w:rsid w:val="00D96813"/>
    <w:rsid w:val="00DA0D8C"/>
    <w:rsid w:val="00DA2D9F"/>
    <w:rsid w:val="00DC119E"/>
    <w:rsid w:val="00DC6F6C"/>
    <w:rsid w:val="00DD3B3D"/>
    <w:rsid w:val="00DD4067"/>
    <w:rsid w:val="00DD6D13"/>
    <w:rsid w:val="00DE101A"/>
    <w:rsid w:val="00DE2722"/>
    <w:rsid w:val="00DF07F1"/>
    <w:rsid w:val="00E12B17"/>
    <w:rsid w:val="00E20B52"/>
    <w:rsid w:val="00E27AF3"/>
    <w:rsid w:val="00E41D8F"/>
    <w:rsid w:val="00E43E00"/>
    <w:rsid w:val="00E44B54"/>
    <w:rsid w:val="00E44E01"/>
    <w:rsid w:val="00E56744"/>
    <w:rsid w:val="00E63C35"/>
    <w:rsid w:val="00E71740"/>
    <w:rsid w:val="00E94898"/>
    <w:rsid w:val="00EA2BCA"/>
    <w:rsid w:val="00EB2470"/>
    <w:rsid w:val="00EC3BFF"/>
    <w:rsid w:val="00ED2F4F"/>
    <w:rsid w:val="00F318BB"/>
    <w:rsid w:val="00F3391E"/>
    <w:rsid w:val="00F33DF8"/>
    <w:rsid w:val="00F42B3D"/>
    <w:rsid w:val="00F42F0A"/>
    <w:rsid w:val="00F572A3"/>
    <w:rsid w:val="00F63EBA"/>
    <w:rsid w:val="00F66346"/>
    <w:rsid w:val="00F95439"/>
    <w:rsid w:val="00F95502"/>
    <w:rsid w:val="00F964F4"/>
    <w:rsid w:val="00FC0EB1"/>
    <w:rsid w:val="00FE025F"/>
    <w:rsid w:val="00FF5190"/>
    <w:rsid w:val="00FF6625"/>
    <w:rsid w:val="00FF761B"/>
    <w:rsid w:val="00FF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BFEBD"/>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3587B"/>
    <w:pPr>
      <w:widowControl w:val="0"/>
      <w:spacing w:line="230" w:lineRule="exact"/>
      <w:jc w:val="both"/>
    </w:pPr>
    <w:rPr>
      <w:rFonts w:ascii="Palatino" w:hAnsi="Palatino"/>
      <w:kern w:val="16"/>
      <w:sz w:val="19"/>
    </w:rPr>
  </w:style>
  <w:style w:type="paragraph" w:styleId="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jc w:val="left"/>
    </w:pPr>
    <w:rPr>
      <w:i/>
      <w:sz w:val="16"/>
    </w:rPr>
  </w:style>
  <w:style w:type="paragraph" w:styleId="a5">
    <w:name w:val="header"/>
    <w:basedOn w:val="a"/>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spacing w:before="80" w:after="80" w:line="240" w:lineRule="atLeast"/>
      <w:jc w:val="center"/>
    </w:pPr>
  </w:style>
  <w:style w:type="character" w:customStyle="1" w:styleId="Url">
    <w:name w:val="Url"/>
    <w:basedOn w:val="a0"/>
    <w:rsid w:val="0073587B"/>
    <w:rPr>
      <w:rFonts w:ascii="Helvetica Condensed" w:hAnsi="Helvetica Condensed"/>
      <w:color w:val="008000"/>
      <w:sz w:val="18"/>
    </w:rPr>
  </w:style>
  <w:style w:type="paragraph" w:styleId="a6">
    <w:name w:val="footer"/>
    <w:basedOn w:val="a"/>
    <w:rsid w:val="0073587B"/>
    <w:pPr>
      <w:tabs>
        <w:tab w:val="center" w:pos="4320"/>
        <w:tab w:val="right" w:pos="8640"/>
      </w:tabs>
    </w:p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7">
    <w:name w:val="page number"/>
    <w:basedOn w:val="a0"/>
    <w:rsid w:val="0073587B"/>
  </w:style>
  <w:style w:type="paragraph" w:customStyle="1" w:styleId="ART">
    <w:name w:val="ART"/>
    <w:basedOn w:val="a"/>
    <w:next w:val="a"/>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73587B"/>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73587B"/>
    <w:rPr>
      <w:rFonts w:ascii="Arial" w:hAnsi="Arial" w:cs="Arial" w:hint="default"/>
      <w:color w:val="003399"/>
      <w:u w:val="single"/>
    </w:rPr>
  </w:style>
  <w:style w:type="paragraph" w:styleId="a9">
    <w:name w:val="Normal (Web)"/>
    <w:basedOn w:val="a"/>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73587B"/>
    <w:rPr>
      <w:color w:val="800080"/>
      <w:u w:val="single"/>
    </w:rPr>
  </w:style>
  <w:style w:type="character" w:styleId="ab">
    <w:name w:val="Strong"/>
    <w:basedOn w:val="a0"/>
    <w:qFormat/>
    <w:rsid w:val="0073587B"/>
    <w:rPr>
      <w:b/>
      <w:bCs/>
    </w:rPr>
  </w:style>
  <w:style w:type="character" w:styleId="ac">
    <w:name w:val="annotation reference"/>
    <w:basedOn w:val="a0"/>
    <w:rsid w:val="00887762"/>
    <w:rPr>
      <w:sz w:val="16"/>
      <w:szCs w:val="16"/>
    </w:rPr>
  </w:style>
  <w:style w:type="paragraph" w:styleId="ad">
    <w:name w:val="annotation text"/>
    <w:basedOn w:val="a"/>
    <w:link w:val="ae"/>
    <w:rsid w:val="00887762"/>
    <w:rPr>
      <w:sz w:val="20"/>
    </w:rPr>
  </w:style>
  <w:style w:type="character" w:customStyle="1" w:styleId="ae">
    <w:name w:val="批注文字 字符"/>
    <w:basedOn w:val="a0"/>
    <w:link w:val="ad"/>
    <w:rsid w:val="00887762"/>
    <w:rPr>
      <w:rFonts w:ascii="Palatino" w:hAnsi="Palatino"/>
      <w:kern w:val="16"/>
    </w:rPr>
  </w:style>
  <w:style w:type="paragraph" w:styleId="af">
    <w:name w:val="annotation subject"/>
    <w:basedOn w:val="ad"/>
    <w:next w:val="ad"/>
    <w:link w:val="af0"/>
    <w:rsid w:val="00887762"/>
    <w:rPr>
      <w:b/>
      <w:bCs/>
    </w:rPr>
  </w:style>
  <w:style w:type="character" w:customStyle="1" w:styleId="af0">
    <w:name w:val="批注主题 字符"/>
    <w:basedOn w:val="ae"/>
    <w:link w:val="af"/>
    <w:rsid w:val="00887762"/>
    <w:rPr>
      <w:rFonts w:ascii="Palatino" w:hAnsi="Palatino"/>
      <w:b/>
      <w:bCs/>
      <w:kern w:val="16"/>
    </w:rPr>
  </w:style>
  <w:style w:type="paragraph" w:styleId="af1">
    <w:name w:val="Revision"/>
    <w:hidden/>
    <w:uiPriority w:val="99"/>
    <w:semiHidden/>
    <w:rsid w:val="00887762"/>
    <w:rPr>
      <w:rFonts w:ascii="Palatino" w:hAnsi="Palatino"/>
      <w:kern w:val="16"/>
      <w:sz w:val="19"/>
    </w:rPr>
  </w:style>
  <w:style w:type="paragraph" w:styleId="af2">
    <w:name w:val="Balloon Text"/>
    <w:basedOn w:val="a"/>
    <w:link w:val="af3"/>
    <w:rsid w:val="00887762"/>
    <w:pPr>
      <w:spacing w:line="240" w:lineRule="auto"/>
    </w:pPr>
    <w:rPr>
      <w:rFonts w:ascii="Tahoma" w:hAnsi="Tahoma" w:cs="Tahoma"/>
      <w:sz w:val="16"/>
      <w:szCs w:val="16"/>
    </w:rPr>
  </w:style>
  <w:style w:type="character" w:customStyle="1" w:styleId="af3">
    <w:name w:val="批注框文本 字符"/>
    <w:basedOn w:val="a0"/>
    <w:link w:val="af2"/>
    <w:rsid w:val="00887762"/>
    <w:rPr>
      <w:rFonts w:ascii="Tahoma" w:hAnsi="Tahoma" w:cs="Tahoma"/>
      <w:kern w:val="16"/>
      <w:sz w:val="16"/>
      <w:szCs w:val="16"/>
    </w:rPr>
  </w:style>
  <w:style w:type="paragraph" w:styleId="af4">
    <w:name w:val="caption"/>
    <w:basedOn w:val="a"/>
    <w:next w:val="a"/>
    <w:unhideWhenUsed/>
    <w:qFormat/>
    <w:rsid w:val="00144634"/>
    <w:pPr>
      <w:spacing w:after="200" w:line="240" w:lineRule="auto"/>
    </w:pPr>
    <w:rPr>
      <w:i/>
      <w:iCs/>
      <w:color w:val="1F497D" w:themeColor="text2"/>
      <w:sz w:val="18"/>
      <w:szCs w:val="18"/>
    </w:rPr>
  </w:style>
  <w:style w:type="character" w:customStyle="1" w:styleId="10">
    <w:name w:val="未处理的提及1"/>
    <w:basedOn w:val="a0"/>
    <w:uiPriority w:val="99"/>
    <w:semiHidden/>
    <w:unhideWhenUsed/>
    <w:rsid w:val="007A7FD9"/>
    <w:rPr>
      <w:color w:val="808080"/>
      <w:shd w:val="clear" w:color="auto" w:fill="E6E6E6"/>
    </w:rPr>
  </w:style>
  <w:style w:type="table" w:styleId="af5">
    <w:name w:val="Table Grid"/>
    <w:basedOn w:val="a1"/>
    <w:rsid w:val="0013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052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235161289">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Neural_network"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Neural_networks" TargetMode="External"/><Relationship Id="rId25" Type="http://schemas.openxmlformats.org/officeDocument/2006/relationships/image" Target="media/image8.png"/><Relationship Id="rId33" Type="http://schemas.openxmlformats.org/officeDocument/2006/relationships/hyperlink" Target="https://arxiv.org/pdf/1707.09725.pdf" TargetMode="External"/><Relationship Id="rId2" Type="http://schemas.openxmlformats.org/officeDocument/2006/relationships/numbering" Target="numbering.xml"/><Relationship Id="rId16" Type="http://schemas.openxmlformats.org/officeDocument/2006/relationships/hyperlink" Target="https://en.wikipedia.org/wiki/Overfitting" TargetMode="External"/><Relationship Id="rId20" Type="http://schemas.openxmlformats.org/officeDocument/2006/relationships/image" Target="media/image3.png"/><Relationship Id="rId29" Type="http://schemas.openxmlformats.org/officeDocument/2006/relationships/hyperlink" Target="https://www2.eecs.berkeley.edu/Pubs/TechRpts/2009/EECS-2009-15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en.wikipedia.org/wiki/Dropout_(neural_network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gularization_(mathematic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computersciencewiki.org/index.php/File:MaxpoolSample2.p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doc.ic.ac.uk/~nd/surprise_96/journal/vol4/cs11/report.html" TargetMode="Externa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92BD5-B207-4F9C-BF69-539938A8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1438</TotalTime>
  <Pages>5</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15247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765422195@qq.com</cp:lastModifiedBy>
  <cp:revision>210</cp:revision>
  <cp:lastPrinted>2017-12-02T01:58:00Z</cp:lastPrinted>
  <dcterms:created xsi:type="dcterms:W3CDTF">2012-11-09T22:24:00Z</dcterms:created>
  <dcterms:modified xsi:type="dcterms:W3CDTF">2018-12-20T02:06:00Z</dcterms:modified>
</cp:coreProperties>
</file>